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3D00A" w14:textId="77777777" w:rsidR="00C851FC" w:rsidRDefault="00C851FC">
      <w:r>
        <w:rPr>
          <w:noProof/>
        </w:rPr>
        <mc:AlternateContent>
          <mc:Choice Requires="wpg">
            <w:drawing>
              <wp:anchor distT="0" distB="0" distL="114300" distR="114300" simplePos="0" relativeHeight="251708416" behindDoc="1" locked="1" layoutInCell="1" allowOverlap="1" wp14:anchorId="3C5C86A7" wp14:editId="44A6988C">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898CA0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1146E005" w14:textId="77777777" w:rsidTr="00C851FC">
        <w:trPr>
          <w:trHeight w:hRule="exact" w:val="1584"/>
        </w:trPr>
        <w:tc>
          <w:tcPr>
            <w:tcW w:w="9360" w:type="dxa"/>
            <w:vAlign w:val="bottom"/>
          </w:tcPr>
          <w:p w14:paraId="4830C01C" w14:textId="77777777" w:rsidR="009335A5" w:rsidRPr="00C851FC" w:rsidRDefault="00000000" w:rsidP="00E33E6F">
            <w:pPr>
              <w:pStyle w:val="Title"/>
            </w:pPr>
            <w:sdt>
              <w:sdtPr>
                <w:id w:val="1576552759"/>
                <w:placeholder>
                  <w:docPart w:val="7BDD0EDDB80244EB8FC35AAA205A80E0"/>
                </w:placeholder>
                <w:showingPlcHdr/>
                <w15:appearance w15:val="hidden"/>
              </w:sdtPr>
              <w:sdtContent>
                <w:r w:rsidR="00C851FC" w:rsidRPr="00C851FC">
                  <w:t>product</w:t>
                </w:r>
              </w:sdtContent>
            </w:sdt>
            <w:r w:rsidR="00C851FC">
              <w:t xml:space="preserve"> </w:t>
            </w:r>
          </w:p>
        </w:tc>
      </w:tr>
      <w:tr w:rsidR="009335A5" w:rsidRPr="0099002F" w14:paraId="73B66309" w14:textId="77777777" w:rsidTr="00C851FC">
        <w:trPr>
          <w:trHeight w:hRule="exact" w:val="1584"/>
        </w:trPr>
        <w:tc>
          <w:tcPr>
            <w:tcW w:w="9360" w:type="dxa"/>
            <w:tcBorders>
              <w:bottom w:val="nil"/>
            </w:tcBorders>
            <w:vAlign w:val="bottom"/>
          </w:tcPr>
          <w:p w14:paraId="670CDE3B" w14:textId="77777777" w:rsidR="009335A5" w:rsidRPr="0099002F" w:rsidRDefault="00000000" w:rsidP="00E33E6F">
            <w:pPr>
              <w:pStyle w:val="Title"/>
            </w:pPr>
            <w:sdt>
              <w:sdtPr>
                <w:id w:val="-941221064"/>
                <w:placeholder>
                  <w:docPart w:val="CD05E10CFA9C4BA3AD25920C89241C36"/>
                </w:placeholder>
                <w:showingPlcHdr/>
                <w15:appearance w15:val="hidden"/>
              </w:sdtPr>
              <w:sdtContent>
                <w:r w:rsidR="00C851FC" w:rsidRPr="00C851FC">
                  <w:t>launch</w:t>
                </w:r>
              </w:sdtContent>
            </w:sdt>
            <w:r w:rsidR="00C851FC">
              <w:t xml:space="preserve"> </w:t>
            </w:r>
          </w:p>
        </w:tc>
      </w:tr>
      <w:tr w:rsidR="009335A5" w:rsidRPr="0099002F" w14:paraId="6AD6B1BE" w14:textId="77777777" w:rsidTr="00C851FC">
        <w:trPr>
          <w:trHeight w:hRule="exact" w:val="1584"/>
        </w:trPr>
        <w:tc>
          <w:tcPr>
            <w:tcW w:w="9360" w:type="dxa"/>
            <w:tcBorders>
              <w:bottom w:val="nil"/>
            </w:tcBorders>
            <w:vAlign w:val="bottom"/>
          </w:tcPr>
          <w:p w14:paraId="370235CC" w14:textId="77777777" w:rsidR="009335A5" w:rsidRPr="0099002F" w:rsidRDefault="00000000" w:rsidP="00E33E6F">
            <w:pPr>
              <w:pStyle w:val="Title"/>
            </w:pPr>
            <w:sdt>
              <w:sdtPr>
                <w:id w:val="-970977649"/>
                <w:placeholder>
                  <w:docPart w:val="A36BBE0BB16F4775A448C1E899F1868E"/>
                </w:placeholder>
                <w:showingPlcHdr/>
                <w15:appearance w15:val="hidden"/>
              </w:sdtPr>
              <w:sdtContent>
                <w:r w:rsidR="00C851FC" w:rsidRPr="00C851FC">
                  <w:t>review</w:t>
                </w:r>
              </w:sdtContent>
            </w:sdt>
            <w:r w:rsidR="00C851FC">
              <w:t xml:space="preserve"> </w:t>
            </w:r>
          </w:p>
        </w:tc>
      </w:tr>
      <w:tr w:rsidR="009335A5" w:rsidRPr="0099002F" w14:paraId="0FF937D3" w14:textId="77777777" w:rsidTr="00C851FC">
        <w:trPr>
          <w:trHeight w:hRule="exact" w:val="576"/>
        </w:trPr>
        <w:tc>
          <w:tcPr>
            <w:tcW w:w="9360" w:type="dxa"/>
            <w:tcBorders>
              <w:top w:val="nil"/>
            </w:tcBorders>
            <w:vAlign w:val="center"/>
          </w:tcPr>
          <w:p w14:paraId="496DAFAC" w14:textId="77777777" w:rsidR="009335A5" w:rsidRPr="0099002F" w:rsidRDefault="009335A5" w:rsidP="00E33E6F">
            <w:pPr>
              <w:pStyle w:val="Subtitle"/>
            </w:pPr>
          </w:p>
        </w:tc>
      </w:tr>
      <w:tr w:rsidR="009335A5" w:rsidRPr="00194A6B" w14:paraId="1DCFF17C" w14:textId="77777777" w:rsidTr="00C851FC">
        <w:trPr>
          <w:trHeight w:hRule="exact" w:val="864"/>
        </w:trPr>
        <w:tc>
          <w:tcPr>
            <w:tcW w:w="9360" w:type="dxa"/>
            <w:tcBorders>
              <w:bottom w:val="nil"/>
            </w:tcBorders>
            <w:vAlign w:val="center"/>
          </w:tcPr>
          <w:p w14:paraId="66DF4110" w14:textId="77777777" w:rsidR="009335A5" w:rsidRPr="00194A6B" w:rsidRDefault="00000000" w:rsidP="00E33E6F">
            <w:pPr>
              <w:pStyle w:val="Subtitle"/>
            </w:pPr>
            <w:sdt>
              <w:sdtPr>
                <w:id w:val="-1695139109"/>
                <w:placeholder>
                  <w:docPart w:val="3A52DDDA127447AFB260A8B225325F23"/>
                </w:placeholder>
                <w:showingPlcHdr/>
                <w15:appearance w15:val="hidden"/>
              </w:sdtPr>
              <w:sdtContent>
                <w:r w:rsidR="00194A6B" w:rsidRPr="00194A6B">
                  <w:t>Subtitle goes here</w:t>
                </w:r>
              </w:sdtContent>
            </w:sdt>
            <w:r w:rsidR="00194A6B" w:rsidRPr="00194A6B">
              <w:t xml:space="preserve"> </w:t>
            </w:r>
          </w:p>
        </w:tc>
      </w:tr>
      <w:tr w:rsidR="009335A5" w:rsidRPr="0099002F" w14:paraId="58001499" w14:textId="77777777" w:rsidTr="00C851FC">
        <w:trPr>
          <w:trHeight w:val="364"/>
        </w:trPr>
        <w:tc>
          <w:tcPr>
            <w:tcW w:w="9360" w:type="dxa"/>
            <w:tcBorders>
              <w:bottom w:val="nil"/>
            </w:tcBorders>
          </w:tcPr>
          <w:p w14:paraId="4D6FE063" w14:textId="77777777" w:rsidR="009335A5" w:rsidRPr="00194A6B" w:rsidRDefault="00000000" w:rsidP="00194A6B">
            <w:pPr>
              <w:pStyle w:val="Heading2"/>
            </w:pPr>
            <w:sdt>
              <w:sdtPr>
                <w:id w:val="-1978595432"/>
                <w:placeholder>
                  <w:docPart w:val="AA83546F42414844B0FAA2828F952E42"/>
                </w:placeholder>
                <w:showingPlcHdr/>
                <w15:appearance w15:val="hidden"/>
              </w:sdtPr>
              <w:sdtContent>
                <w:r w:rsidR="00194A6B" w:rsidRPr="00194A6B">
                  <w:t>Mirjam Nilsson</w:t>
                </w:r>
              </w:sdtContent>
            </w:sdt>
            <w:r w:rsidR="00194A6B" w:rsidRPr="00194A6B">
              <w:t xml:space="preserve"> </w:t>
            </w:r>
          </w:p>
        </w:tc>
      </w:tr>
      <w:tr w:rsidR="009335A5" w:rsidRPr="0099002F" w14:paraId="5BD8849E" w14:textId="77777777" w:rsidTr="00C851FC">
        <w:trPr>
          <w:trHeight w:val="1993"/>
        </w:trPr>
        <w:tc>
          <w:tcPr>
            <w:tcW w:w="9360" w:type="dxa"/>
            <w:tcBorders>
              <w:bottom w:val="nil"/>
            </w:tcBorders>
          </w:tcPr>
          <w:p w14:paraId="16231B3C" w14:textId="77777777" w:rsidR="009335A5" w:rsidRPr="00194A6B" w:rsidRDefault="00000000" w:rsidP="00194A6B">
            <w:pPr>
              <w:pStyle w:val="Heading2"/>
            </w:pPr>
            <w:sdt>
              <w:sdtPr>
                <w:id w:val="-1527790748"/>
                <w:placeholder>
                  <w:docPart w:val="484BF17E62034552B1260B92376337C5"/>
                </w:placeholder>
                <w:showingPlcHdr/>
                <w15:appearance w15:val="hidden"/>
              </w:sdtPr>
              <w:sdtContent>
                <w:r w:rsidR="00194A6B" w:rsidRPr="00194A6B">
                  <w:t>Company Name</w:t>
                </w:r>
              </w:sdtContent>
            </w:sdt>
            <w:r w:rsidR="00194A6B" w:rsidRPr="00194A6B">
              <w:t xml:space="preserve"> </w:t>
            </w:r>
          </w:p>
        </w:tc>
      </w:tr>
    </w:tbl>
    <w:p w14:paraId="1C64879A" w14:textId="77777777" w:rsidR="001B64FF" w:rsidRDefault="001B64FF" w:rsidP="00C851FC"/>
    <w:p w14:paraId="57B2EF7E" w14:textId="77777777" w:rsidR="00C851FC" w:rsidRDefault="00C851FC">
      <w:pPr>
        <w:sectPr w:rsidR="00C851FC" w:rsidSect="00C851FC">
          <w:footerReference w:type="default" r:id="rId11"/>
          <w:type w:val="continuous"/>
          <w:pgSz w:w="12240" w:h="15840"/>
          <w:pgMar w:top="3960" w:right="1440" w:bottom="1440" w:left="1440" w:header="720" w:footer="288" w:gutter="0"/>
          <w:cols w:space="720"/>
          <w:docGrid w:linePitch="360"/>
        </w:sectPr>
      </w:pPr>
    </w:p>
    <w:p w14:paraId="069A98BB" w14:textId="77777777" w:rsidR="00C851FC" w:rsidRDefault="004F48FA">
      <w:r>
        <w:rPr>
          <w:noProof/>
        </w:rPr>
        <w:lastRenderedPageBreak/>
        <mc:AlternateContent>
          <mc:Choice Requires="wpg">
            <w:drawing>
              <wp:anchor distT="0" distB="0" distL="114300" distR="114300" simplePos="0" relativeHeight="251717632" behindDoc="1" locked="1" layoutInCell="1" allowOverlap="1" wp14:anchorId="46371192" wp14:editId="49A9D84B">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C7A53B"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B41F80A" w14:textId="77777777" w:rsidTr="000D787A">
        <w:trPr>
          <w:trHeight w:val="1080"/>
        </w:trPr>
        <w:tc>
          <w:tcPr>
            <w:tcW w:w="5949" w:type="dxa"/>
            <w:vMerge w:val="restart"/>
          </w:tcPr>
          <w:p w14:paraId="73E1FD3F" w14:textId="77777777" w:rsidR="000D787A" w:rsidRDefault="00000000" w:rsidP="00EE4B2E">
            <w:pPr>
              <w:pStyle w:val="TOCHeading"/>
              <w:rPr>
                <w:noProof/>
              </w:rPr>
            </w:pPr>
            <w:sdt>
              <w:sdtPr>
                <w:rPr>
                  <w:noProof/>
                </w:rPr>
                <w:id w:val="-860201435"/>
                <w:placeholder>
                  <w:docPart w:val="B3E0E61B45084BBAAE528021D9DA3926"/>
                </w:placeholder>
                <w:showingPlcHdr/>
                <w15:appearance w15:val="hidden"/>
              </w:sdtPr>
              <w:sdtContent>
                <w:r w:rsidR="00EE4B2E" w:rsidRPr="00EE4B2E">
                  <w:t>table of contents</w:t>
                </w:r>
              </w:sdtContent>
            </w:sdt>
            <w:r w:rsidR="00EE4B2E">
              <w:rPr>
                <w:noProof/>
              </w:rPr>
              <w:t xml:space="preserve"> </w:t>
            </w:r>
          </w:p>
        </w:tc>
        <w:tc>
          <w:tcPr>
            <w:tcW w:w="4777" w:type="dxa"/>
          </w:tcPr>
          <w:p w14:paraId="3FBD4662" w14:textId="77777777" w:rsidR="000D787A" w:rsidRPr="006C3737" w:rsidRDefault="00000000" w:rsidP="000D787A">
            <w:pPr>
              <w:pStyle w:val="TOC2"/>
            </w:pPr>
            <w:sdt>
              <w:sdtPr>
                <w:id w:val="928466464"/>
                <w:placeholder>
                  <w:docPart w:val="0864A288DFB44BFEA8B1E8EF50F2B361"/>
                </w:placeholder>
                <w:showingPlcHdr/>
                <w15:appearance w15:val="hidden"/>
              </w:sdtPr>
              <w:sdtContent>
                <w:r w:rsidR="00EE4B2E" w:rsidRPr="00EE4B2E">
                  <w:t>Introduction</w:t>
                </w:r>
                <w:r w:rsidR="00EE4B2E" w:rsidRPr="00EE4B2E">
                  <w:tab/>
                </w:r>
                <w:r w:rsidR="004A6EAC">
                  <w:t>3</w:t>
                </w:r>
              </w:sdtContent>
            </w:sdt>
            <w:r w:rsidR="00EE4B2E">
              <w:t xml:space="preserve"> </w:t>
            </w:r>
          </w:p>
        </w:tc>
      </w:tr>
      <w:tr w:rsidR="000D787A" w:rsidRPr="00BB0C86" w14:paraId="004CDA6F" w14:textId="77777777" w:rsidTr="000D787A">
        <w:trPr>
          <w:trHeight w:val="1080"/>
        </w:trPr>
        <w:tc>
          <w:tcPr>
            <w:tcW w:w="5949" w:type="dxa"/>
            <w:vMerge/>
          </w:tcPr>
          <w:p w14:paraId="0CD57AB1" w14:textId="77777777" w:rsidR="000D787A" w:rsidRPr="00BB0C86" w:rsidRDefault="000D787A" w:rsidP="00907F25">
            <w:pPr>
              <w:pStyle w:val="TOC1"/>
            </w:pPr>
          </w:p>
        </w:tc>
        <w:tc>
          <w:tcPr>
            <w:tcW w:w="4777" w:type="dxa"/>
          </w:tcPr>
          <w:p w14:paraId="74D090B8" w14:textId="77777777" w:rsidR="000D787A" w:rsidRPr="00EE4B2E" w:rsidRDefault="00000000" w:rsidP="00EE4B2E">
            <w:pPr>
              <w:pStyle w:val="TOC2"/>
            </w:pPr>
            <w:sdt>
              <w:sdtPr>
                <w:id w:val="425079354"/>
                <w:placeholder>
                  <w:docPart w:val="B04632D9F2064DE5A22AB19ED9712191"/>
                </w:placeholder>
                <w:showingPlcHdr/>
                <w15:appearance w15:val="hidden"/>
              </w:sdtPr>
              <w:sdtContent>
                <w:r w:rsidR="00EE4B2E" w:rsidRPr="00EE4B2E">
                  <w:t>Methodology</w:t>
                </w:r>
                <w:r w:rsidR="00EE4B2E" w:rsidRPr="00EE4B2E">
                  <w:tab/>
                </w:r>
                <w:r w:rsidR="004A6EAC">
                  <w:t>4</w:t>
                </w:r>
              </w:sdtContent>
            </w:sdt>
            <w:r w:rsidR="00EE4B2E" w:rsidRPr="00EE4B2E">
              <w:t xml:space="preserve"> </w:t>
            </w:r>
          </w:p>
        </w:tc>
      </w:tr>
      <w:tr w:rsidR="000D787A" w:rsidRPr="00BB0C86" w14:paraId="20AB11E8" w14:textId="77777777" w:rsidTr="000D787A">
        <w:trPr>
          <w:trHeight w:val="1080"/>
        </w:trPr>
        <w:tc>
          <w:tcPr>
            <w:tcW w:w="5949" w:type="dxa"/>
            <w:vMerge/>
          </w:tcPr>
          <w:p w14:paraId="1F6483E8" w14:textId="77777777" w:rsidR="000D787A" w:rsidRPr="00BB0C86" w:rsidRDefault="000D787A" w:rsidP="00CB2C44">
            <w:pPr>
              <w:pStyle w:val="TOC2"/>
            </w:pPr>
          </w:p>
        </w:tc>
        <w:tc>
          <w:tcPr>
            <w:tcW w:w="4777" w:type="dxa"/>
          </w:tcPr>
          <w:p w14:paraId="6E251BDE" w14:textId="77777777" w:rsidR="000D787A" w:rsidRPr="00EE4B2E" w:rsidRDefault="00000000" w:rsidP="00EE4B2E">
            <w:pPr>
              <w:pStyle w:val="TOC2"/>
            </w:pPr>
            <w:sdt>
              <w:sdtPr>
                <w:id w:val="1876267808"/>
                <w:placeholder>
                  <w:docPart w:val="A9831EB60E3042C2A83525DEB7A05DA8"/>
                </w:placeholder>
                <w:showingPlcHdr/>
                <w15:appearance w15:val="hidden"/>
              </w:sdtPr>
              <w:sdtContent>
                <w:r w:rsidR="004A6EAC" w:rsidRPr="004A6EAC">
                  <w:t>Key Findings</w:t>
                </w:r>
                <w:r w:rsidR="004A6EAC" w:rsidRPr="004A6EAC">
                  <w:tab/>
                  <w:t>5</w:t>
                </w:r>
              </w:sdtContent>
            </w:sdt>
            <w:r w:rsidR="004A6EAC" w:rsidRPr="004A6EAC">
              <w:t xml:space="preserve"> </w:t>
            </w:r>
            <w:r w:rsidR="00EE4B2E" w:rsidRPr="00EE4B2E">
              <w:t xml:space="preserve"> </w:t>
            </w:r>
          </w:p>
        </w:tc>
      </w:tr>
      <w:tr w:rsidR="000D787A" w:rsidRPr="00BB0C86" w14:paraId="4E3B337A" w14:textId="77777777" w:rsidTr="000D787A">
        <w:trPr>
          <w:trHeight w:val="1080"/>
        </w:trPr>
        <w:tc>
          <w:tcPr>
            <w:tcW w:w="5949" w:type="dxa"/>
            <w:vMerge/>
          </w:tcPr>
          <w:p w14:paraId="5DDAA74E" w14:textId="77777777" w:rsidR="000D787A" w:rsidRPr="00BB0C86" w:rsidRDefault="000D787A" w:rsidP="00CB2C44">
            <w:pPr>
              <w:pStyle w:val="TOC2"/>
            </w:pPr>
          </w:p>
        </w:tc>
        <w:tc>
          <w:tcPr>
            <w:tcW w:w="4777" w:type="dxa"/>
          </w:tcPr>
          <w:p w14:paraId="285133C1" w14:textId="77777777" w:rsidR="000D787A" w:rsidRPr="00EE4B2E" w:rsidRDefault="00000000" w:rsidP="00EE4B2E">
            <w:pPr>
              <w:pStyle w:val="TOC2"/>
            </w:pPr>
            <w:sdt>
              <w:sdtPr>
                <w:id w:val="-1583211767"/>
                <w:placeholder>
                  <w:docPart w:val="C1AC3494E06D4678BE2F9D233D011240"/>
                </w:placeholder>
                <w:showingPlcHdr/>
                <w15:appearance w15:val="hidden"/>
              </w:sdtPr>
              <w:sdtContent>
                <w:r w:rsidR="004A6EAC" w:rsidRPr="004A6EAC">
                  <w:t>Visual Data</w:t>
                </w:r>
                <w:r w:rsidR="004A6EAC" w:rsidRPr="004A6EAC">
                  <w:tab/>
                  <w:t>6</w:t>
                </w:r>
              </w:sdtContent>
            </w:sdt>
          </w:p>
        </w:tc>
      </w:tr>
      <w:tr w:rsidR="000D787A" w:rsidRPr="00BB0C86" w14:paraId="2D35D76D" w14:textId="77777777" w:rsidTr="000D787A">
        <w:trPr>
          <w:trHeight w:val="1080"/>
        </w:trPr>
        <w:tc>
          <w:tcPr>
            <w:tcW w:w="5949" w:type="dxa"/>
            <w:vMerge/>
          </w:tcPr>
          <w:p w14:paraId="5032AA48" w14:textId="77777777" w:rsidR="000D787A" w:rsidRPr="00BB0C86" w:rsidRDefault="000D787A" w:rsidP="00CB2C44">
            <w:pPr>
              <w:pStyle w:val="TOC2"/>
            </w:pPr>
          </w:p>
        </w:tc>
        <w:tc>
          <w:tcPr>
            <w:tcW w:w="4777" w:type="dxa"/>
          </w:tcPr>
          <w:p w14:paraId="42BB79A0" w14:textId="77777777" w:rsidR="000D787A" w:rsidRPr="00EE4B2E" w:rsidRDefault="00000000" w:rsidP="00EE4B2E">
            <w:pPr>
              <w:pStyle w:val="TOC2"/>
            </w:pPr>
            <w:sdt>
              <w:sdtPr>
                <w:id w:val="1504159108"/>
                <w:placeholder>
                  <w:docPart w:val="0F1F1F700E8E4D76BDB0CF0C4EC60E3A"/>
                </w:placeholder>
                <w:showingPlcHdr/>
                <w15:appearance w15:val="hidden"/>
              </w:sdtPr>
              <w:sdtContent>
                <w:r w:rsidR="004A6EAC" w:rsidRPr="004A6EAC">
                  <w:t>Conclusion</w:t>
                </w:r>
                <w:r w:rsidR="004A6EAC" w:rsidRPr="004A6EAC">
                  <w:tab/>
                  <w:t>7</w:t>
                </w:r>
              </w:sdtContent>
            </w:sdt>
          </w:p>
        </w:tc>
      </w:tr>
      <w:tr w:rsidR="000D787A" w:rsidRPr="00BB0C86" w14:paraId="7158978E" w14:textId="77777777" w:rsidTr="000D787A">
        <w:trPr>
          <w:trHeight w:val="1080"/>
        </w:trPr>
        <w:tc>
          <w:tcPr>
            <w:tcW w:w="5949" w:type="dxa"/>
            <w:vMerge/>
          </w:tcPr>
          <w:p w14:paraId="05964472" w14:textId="77777777" w:rsidR="000D787A" w:rsidRPr="00BB0C86" w:rsidRDefault="000D787A" w:rsidP="00CB2C44">
            <w:pPr>
              <w:pStyle w:val="TOC2"/>
            </w:pPr>
          </w:p>
        </w:tc>
        <w:tc>
          <w:tcPr>
            <w:tcW w:w="4777" w:type="dxa"/>
            <w:vAlign w:val="bottom"/>
          </w:tcPr>
          <w:p w14:paraId="70CC86B4" w14:textId="77777777" w:rsidR="000D787A" w:rsidRPr="006C3737" w:rsidRDefault="000D787A" w:rsidP="000D787A">
            <w:pPr>
              <w:pStyle w:val="TOC2"/>
            </w:pPr>
          </w:p>
        </w:tc>
      </w:tr>
      <w:tr w:rsidR="000D787A" w:rsidRPr="00BB0C86" w14:paraId="3E9D8003" w14:textId="77777777" w:rsidTr="000D787A">
        <w:trPr>
          <w:trHeight w:val="1080"/>
        </w:trPr>
        <w:tc>
          <w:tcPr>
            <w:tcW w:w="5949" w:type="dxa"/>
            <w:vMerge/>
          </w:tcPr>
          <w:p w14:paraId="6EBB1FA4" w14:textId="77777777" w:rsidR="000D787A" w:rsidRPr="00BB0C86" w:rsidRDefault="000D787A" w:rsidP="00907F25">
            <w:pPr>
              <w:pStyle w:val="TOC1"/>
            </w:pPr>
          </w:p>
        </w:tc>
        <w:tc>
          <w:tcPr>
            <w:tcW w:w="4777" w:type="dxa"/>
          </w:tcPr>
          <w:p w14:paraId="1BB9B690" w14:textId="77777777" w:rsidR="000D787A" w:rsidRPr="006C3737" w:rsidRDefault="000D787A" w:rsidP="000D787A">
            <w:pPr>
              <w:pStyle w:val="TOC2"/>
            </w:pPr>
          </w:p>
        </w:tc>
      </w:tr>
      <w:tr w:rsidR="000D787A" w:rsidRPr="00BB0C86" w14:paraId="6699AF83" w14:textId="77777777" w:rsidTr="000D787A">
        <w:trPr>
          <w:trHeight w:val="1080"/>
        </w:trPr>
        <w:tc>
          <w:tcPr>
            <w:tcW w:w="5949" w:type="dxa"/>
            <w:vMerge/>
          </w:tcPr>
          <w:p w14:paraId="3B44DACB" w14:textId="77777777" w:rsidR="000D787A" w:rsidRPr="00BB0C86" w:rsidRDefault="000D787A" w:rsidP="00907F25">
            <w:pPr>
              <w:pStyle w:val="TOC1"/>
            </w:pPr>
          </w:p>
        </w:tc>
        <w:tc>
          <w:tcPr>
            <w:tcW w:w="4777" w:type="dxa"/>
          </w:tcPr>
          <w:p w14:paraId="5B8A6035" w14:textId="77777777" w:rsidR="000D787A" w:rsidRPr="006C3737" w:rsidRDefault="000D787A" w:rsidP="000D787A">
            <w:pPr>
              <w:pStyle w:val="TOC2"/>
            </w:pPr>
          </w:p>
        </w:tc>
      </w:tr>
      <w:tr w:rsidR="000D787A" w:rsidRPr="00BB0C86" w14:paraId="4C36CF08" w14:textId="77777777" w:rsidTr="000D787A">
        <w:trPr>
          <w:trHeight w:val="2880"/>
        </w:trPr>
        <w:tc>
          <w:tcPr>
            <w:tcW w:w="5949" w:type="dxa"/>
            <w:vMerge/>
          </w:tcPr>
          <w:p w14:paraId="30EF21C3" w14:textId="77777777" w:rsidR="000D787A" w:rsidRPr="00BB0C86" w:rsidRDefault="000D787A" w:rsidP="00907F25">
            <w:pPr>
              <w:pStyle w:val="Author"/>
            </w:pPr>
          </w:p>
        </w:tc>
        <w:tc>
          <w:tcPr>
            <w:tcW w:w="4777" w:type="dxa"/>
            <w:vAlign w:val="bottom"/>
          </w:tcPr>
          <w:p w14:paraId="60EF0244" w14:textId="77777777" w:rsidR="000D787A" w:rsidRPr="002F281A" w:rsidRDefault="00000000" w:rsidP="000D787A">
            <w:pPr>
              <w:pStyle w:val="Author"/>
              <w:ind w:left="216"/>
            </w:pPr>
            <w:sdt>
              <w:sdtPr>
                <w:id w:val="1399095863"/>
                <w:placeholder>
                  <w:docPart w:val="3B8DFBFEBFAE431E8195E7B17DBBCB42"/>
                </w:placeholder>
                <w:showingPlcHdr/>
                <w15:appearance w15:val="hidden"/>
              </w:sdtPr>
              <w:sdtContent>
                <w:r w:rsidR="00EE4B2E" w:rsidRPr="00EE4B2E">
                  <w:t>Mirjam nilson</w:t>
                </w:r>
              </w:sdtContent>
            </w:sdt>
            <w:r w:rsidR="00EE4B2E">
              <w:t xml:space="preserve"> </w:t>
            </w:r>
          </w:p>
        </w:tc>
      </w:tr>
    </w:tbl>
    <w:p w14:paraId="6DB1480F" w14:textId="77777777" w:rsidR="00BB0C86" w:rsidRDefault="00BB0C86" w:rsidP="008F4012">
      <w:pPr>
        <w:rPr>
          <w:rStyle w:val="GraphicChar"/>
        </w:rPr>
      </w:pPr>
    </w:p>
    <w:p w14:paraId="452665B4"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6D1886C6" w14:textId="77777777"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13DB8F50" wp14:editId="6915B046">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05911C"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60F758B5" w14:textId="77777777" w:rsidR="006C3737" w:rsidRPr="00E33E6F" w:rsidRDefault="00000000" w:rsidP="00E33E6F">
      <w:pPr>
        <w:pStyle w:val="Heading1"/>
      </w:pPr>
      <w:sdt>
        <w:sdtPr>
          <w:id w:val="-1775390987"/>
          <w:placeholder>
            <w:docPart w:val="F3C69F7629F4442FA9F7F914B9AEAFDD"/>
          </w:placeholder>
          <w:showingPlcHdr/>
          <w15:appearance w15:val="hidden"/>
        </w:sdtPr>
        <w:sdtContent>
          <w:r w:rsidR="00E33E6F" w:rsidRPr="00E33E6F">
            <w:t>introduction</w:t>
          </w:r>
        </w:sdtContent>
      </w:sdt>
      <w:r w:rsidR="00E33E6F">
        <w:t xml:space="preserve"> </w:t>
      </w:r>
    </w:p>
    <w:sdt>
      <w:sdtPr>
        <w:id w:val="-1231535767"/>
        <w:placeholder>
          <w:docPart w:val="677E4C35B34D434BB79C05C093D419FC"/>
        </w:placeholder>
        <w:temporary/>
        <w:showingPlcHdr/>
        <w15:appearance w15:val="hidden"/>
      </w:sdtPr>
      <w:sdtContent>
        <w:p w14:paraId="0C12FE7C" w14:textId="77777777" w:rsidR="006C3737" w:rsidRPr="00655E62" w:rsidRDefault="006C3737" w:rsidP="006C3737">
          <w:r w:rsidRPr="00655E62">
            <w:t xml:space="preserve">In a few words, identify and address a problem and a proposed solution. You can focus on common dilemmas, new trends, changing techniques, industry comparisons, new entries to market, etc. How do you propose on solving this issue and what are your recommendations? The solution is based on a thorough examination of the problem and potential solutions. </w:t>
          </w:r>
        </w:p>
        <w:p w14:paraId="4FB98FA5" w14:textId="77777777" w:rsidR="006C3737" w:rsidRDefault="006C3737" w:rsidP="006C3737">
          <w:r w:rsidRPr="00655E62">
            <w:t>Make sure you that you have your audience in mind when you write your white paper. Who is your audience and what are you trying to convey? Are they industry experts or is this an investment pitch to a business audience? This should help you set the tone and the correct verbiage for your paper.</w:t>
          </w:r>
        </w:p>
      </w:sdtContent>
    </w:sdt>
    <w:p w14:paraId="1CC89A6A" w14:textId="77777777" w:rsidR="006C3737" w:rsidRDefault="006C3737" w:rsidP="005E2F7C"/>
    <w:p w14:paraId="56D89672"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478742FA" w14:textId="77777777" w:rsidR="007F23B4" w:rsidRDefault="007F23B4" w:rsidP="005E2F7C">
      <w:pPr>
        <w:rPr>
          <w:noProof/>
        </w:rPr>
      </w:pPr>
    </w:p>
    <w:p w14:paraId="6C75CF8C" w14:textId="77777777" w:rsidR="007F23B4" w:rsidRPr="007F23B4" w:rsidRDefault="007F23B4" w:rsidP="007F23B4">
      <w:r w:rsidRPr="007F23B4">
        <w:rPr>
          <w:b/>
          <w:bCs/>
        </w:rPr>
        <w:t>Title</w:t>
      </w:r>
      <w:r w:rsidRPr="007F23B4">
        <w:t xml:space="preserve">: </w:t>
      </w:r>
      <w:r w:rsidRPr="007F23B4">
        <w:rPr>
          <w:i/>
          <w:iCs/>
        </w:rPr>
        <w:t>How Flutter Technology is Advancing Cross-Platform Mobile Application Development</w:t>
      </w:r>
    </w:p>
    <w:p w14:paraId="7EA80FF0" w14:textId="77777777" w:rsidR="007F23B4" w:rsidRPr="007F23B4" w:rsidRDefault="007F23B4" w:rsidP="007F23B4">
      <w:r w:rsidRPr="007F23B4">
        <w:rPr>
          <w:b/>
          <w:bCs/>
        </w:rPr>
        <w:t>Abstract</w:t>
      </w:r>
      <w:r w:rsidRPr="007F23B4">
        <w:t>: This white paper explores Flutter, Google’s open-source UI toolkit that facilitates natively compiled applications for mobile, web, and desktop from a single codebase. We delve into Flutter's architecture, the Dart language, and core components such as the rendering engine and widgets. Additionally, we discuss the advantages of a unified codebase, its impact on development efficiency, performance benchmarks, and challenges. The paper includes a deep analysis of case studies and future directions, examining how Flutter's potential evolution could further influence the cross-platform development landscape.</w:t>
      </w:r>
    </w:p>
    <w:p w14:paraId="1078618D" w14:textId="77777777" w:rsidR="007F23B4" w:rsidRPr="007F23B4" w:rsidRDefault="007F23B4" w:rsidP="007F23B4">
      <w:r w:rsidRPr="007F23B4">
        <w:pict w14:anchorId="00B4F707">
          <v:rect id="_x0000_i1037" style="width:0;height:1.5pt" o:hralign="center" o:hrstd="t" o:hr="t" fillcolor="#a0a0a0" stroked="f"/>
        </w:pict>
      </w:r>
    </w:p>
    <w:p w14:paraId="75431F55" w14:textId="77777777" w:rsidR="007F23B4" w:rsidRPr="007F23B4" w:rsidRDefault="007F23B4" w:rsidP="007F23B4">
      <w:pPr>
        <w:rPr>
          <w:b/>
          <w:bCs/>
        </w:rPr>
      </w:pPr>
      <w:r w:rsidRPr="007F23B4">
        <w:rPr>
          <w:b/>
          <w:bCs/>
        </w:rPr>
        <w:t>Table of Contents</w:t>
      </w:r>
    </w:p>
    <w:p w14:paraId="2B15FA2A" w14:textId="77777777" w:rsidR="007F23B4" w:rsidRPr="007F23B4" w:rsidRDefault="007F23B4" w:rsidP="007F23B4">
      <w:pPr>
        <w:numPr>
          <w:ilvl w:val="0"/>
          <w:numId w:val="4"/>
        </w:numPr>
      </w:pPr>
      <w:r w:rsidRPr="007F23B4">
        <w:rPr>
          <w:b/>
          <w:bCs/>
        </w:rPr>
        <w:t>Introduction</w:t>
      </w:r>
    </w:p>
    <w:p w14:paraId="052AE185" w14:textId="77777777" w:rsidR="007F23B4" w:rsidRPr="007F23B4" w:rsidRDefault="007F23B4" w:rsidP="007F23B4">
      <w:pPr>
        <w:numPr>
          <w:ilvl w:val="0"/>
          <w:numId w:val="4"/>
        </w:numPr>
      </w:pPr>
      <w:r w:rsidRPr="007F23B4">
        <w:rPr>
          <w:b/>
          <w:bCs/>
        </w:rPr>
        <w:t>Background and Evolution of Cross-Platform Frameworks</w:t>
      </w:r>
    </w:p>
    <w:p w14:paraId="591A7100" w14:textId="77777777" w:rsidR="007F23B4" w:rsidRPr="007F23B4" w:rsidRDefault="007F23B4" w:rsidP="007F23B4">
      <w:pPr>
        <w:numPr>
          <w:ilvl w:val="0"/>
          <w:numId w:val="4"/>
        </w:numPr>
      </w:pPr>
      <w:r w:rsidRPr="007F23B4">
        <w:rPr>
          <w:b/>
          <w:bCs/>
        </w:rPr>
        <w:t>Flutter’s Technical Architecture</w:t>
      </w:r>
    </w:p>
    <w:p w14:paraId="666DE3FD" w14:textId="77777777" w:rsidR="007F23B4" w:rsidRPr="007F23B4" w:rsidRDefault="007F23B4" w:rsidP="007F23B4">
      <w:pPr>
        <w:numPr>
          <w:ilvl w:val="1"/>
          <w:numId w:val="4"/>
        </w:numPr>
      </w:pPr>
      <w:r w:rsidRPr="007F23B4">
        <w:t>3.1 Flutter SDK</w:t>
      </w:r>
    </w:p>
    <w:p w14:paraId="20D05CB2" w14:textId="77777777" w:rsidR="007F23B4" w:rsidRPr="007F23B4" w:rsidRDefault="007F23B4" w:rsidP="007F23B4">
      <w:pPr>
        <w:numPr>
          <w:ilvl w:val="1"/>
          <w:numId w:val="4"/>
        </w:numPr>
      </w:pPr>
      <w:r w:rsidRPr="007F23B4">
        <w:t>3.2 The Role of Dart Language</w:t>
      </w:r>
    </w:p>
    <w:p w14:paraId="7480CED6" w14:textId="77777777" w:rsidR="007F23B4" w:rsidRPr="007F23B4" w:rsidRDefault="007F23B4" w:rsidP="007F23B4">
      <w:pPr>
        <w:numPr>
          <w:ilvl w:val="1"/>
          <w:numId w:val="4"/>
        </w:numPr>
      </w:pPr>
      <w:r w:rsidRPr="007F23B4">
        <w:t xml:space="preserve">3.3 Rendering with </w:t>
      </w:r>
      <w:proofErr w:type="spellStart"/>
      <w:r w:rsidRPr="007F23B4">
        <w:t>Skia</w:t>
      </w:r>
      <w:proofErr w:type="spellEnd"/>
      <w:r w:rsidRPr="007F23B4">
        <w:t xml:space="preserve"> Engine</w:t>
      </w:r>
    </w:p>
    <w:p w14:paraId="0C8BCE19" w14:textId="77777777" w:rsidR="007F23B4" w:rsidRPr="007F23B4" w:rsidRDefault="007F23B4" w:rsidP="007F23B4">
      <w:pPr>
        <w:numPr>
          <w:ilvl w:val="1"/>
          <w:numId w:val="4"/>
        </w:numPr>
      </w:pPr>
      <w:r w:rsidRPr="007F23B4">
        <w:t>3.4 Widgets: The Core UI Building Blocks</w:t>
      </w:r>
    </w:p>
    <w:p w14:paraId="6A6E4D5A" w14:textId="77777777" w:rsidR="007F23B4" w:rsidRPr="007F23B4" w:rsidRDefault="007F23B4" w:rsidP="007F23B4">
      <w:pPr>
        <w:numPr>
          <w:ilvl w:val="0"/>
          <w:numId w:val="4"/>
        </w:numPr>
      </w:pPr>
      <w:r w:rsidRPr="007F23B4">
        <w:rPr>
          <w:b/>
          <w:bCs/>
        </w:rPr>
        <w:t>Advantages of Flutter for Cross-Platform Development</w:t>
      </w:r>
    </w:p>
    <w:p w14:paraId="249A5F59" w14:textId="77777777" w:rsidR="007F23B4" w:rsidRPr="007F23B4" w:rsidRDefault="007F23B4" w:rsidP="007F23B4">
      <w:pPr>
        <w:numPr>
          <w:ilvl w:val="0"/>
          <w:numId w:val="4"/>
        </w:numPr>
      </w:pPr>
      <w:r w:rsidRPr="007F23B4">
        <w:rPr>
          <w:b/>
          <w:bCs/>
        </w:rPr>
        <w:t>Performance Analysis and Benchmarks</w:t>
      </w:r>
    </w:p>
    <w:p w14:paraId="51489127" w14:textId="77777777" w:rsidR="007F23B4" w:rsidRPr="007F23B4" w:rsidRDefault="007F23B4" w:rsidP="007F23B4">
      <w:pPr>
        <w:numPr>
          <w:ilvl w:val="0"/>
          <w:numId w:val="4"/>
        </w:numPr>
      </w:pPr>
      <w:r w:rsidRPr="007F23B4">
        <w:rPr>
          <w:b/>
          <w:bCs/>
        </w:rPr>
        <w:t>Development Workflow and Productivity Enhancements</w:t>
      </w:r>
    </w:p>
    <w:p w14:paraId="67F56B5E" w14:textId="77777777" w:rsidR="007F23B4" w:rsidRPr="007F23B4" w:rsidRDefault="007F23B4" w:rsidP="007F23B4">
      <w:pPr>
        <w:numPr>
          <w:ilvl w:val="0"/>
          <w:numId w:val="4"/>
        </w:numPr>
      </w:pPr>
      <w:r w:rsidRPr="007F23B4">
        <w:rPr>
          <w:b/>
          <w:bCs/>
        </w:rPr>
        <w:t>Real-World Case Studies</w:t>
      </w:r>
    </w:p>
    <w:p w14:paraId="4D24EC0F" w14:textId="77777777" w:rsidR="007F23B4" w:rsidRPr="007F23B4" w:rsidRDefault="007F23B4" w:rsidP="007F23B4">
      <w:pPr>
        <w:numPr>
          <w:ilvl w:val="0"/>
          <w:numId w:val="4"/>
        </w:numPr>
      </w:pPr>
      <w:r w:rsidRPr="007F23B4">
        <w:rPr>
          <w:b/>
          <w:bCs/>
        </w:rPr>
        <w:t>Challenges and Limitations of Flutter</w:t>
      </w:r>
    </w:p>
    <w:p w14:paraId="1C80DF68" w14:textId="77777777" w:rsidR="007F23B4" w:rsidRPr="007F23B4" w:rsidRDefault="007F23B4" w:rsidP="007F23B4">
      <w:pPr>
        <w:numPr>
          <w:ilvl w:val="0"/>
          <w:numId w:val="4"/>
        </w:numPr>
      </w:pPr>
      <w:r w:rsidRPr="007F23B4">
        <w:rPr>
          <w:b/>
          <w:bCs/>
        </w:rPr>
        <w:t>Future Outlook for Flutter in Cross-Platform Development</w:t>
      </w:r>
    </w:p>
    <w:p w14:paraId="17075819" w14:textId="77777777" w:rsidR="007F23B4" w:rsidRPr="007F23B4" w:rsidRDefault="007F23B4" w:rsidP="007F23B4">
      <w:pPr>
        <w:numPr>
          <w:ilvl w:val="0"/>
          <w:numId w:val="4"/>
        </w:numPr>
      </w:pPr>
      <w:r w:rsidRPr="007F23B4">
        <w:rPr>
          <w:b/>
          <w:bCs/>
        </w:rPr>
        <w:t>Conclusion</w:t>
      </w:r>
    </w:p>
    <w:p w14:paraId="0FCB7D38" w14:textId="77777777" w:rsidR="007F23B4" w:rsidRPr="007F23B4" w:rsidRDefault="007F23B4" w:rsidP="007F23B4">
      <w:r w:rsidRPr="007F23B4">
        <w:pict w14:anchorId="397584D6">
          <v:rect id="_x0000_i1038" style="width:0;height:1.5pt" o:hralign="center" o:hrstd="t" o:hr="t" fillcolor="#a0a0a0" stroked="f"/>
        </w:pict>
      </w:r>
    </w:p>
    <w:p w14:paraId="0C8F816C" w14:textId="77777777" w:rsidR="007F23B4" w:rsidRPr="007F23B4" w:rsidRDefault="007F23B4" w:rsidP="007F23B4">
      <w:pPr>
        <w:rPr>
          <w:b/>
          <w:bCs/>
        </w:rPr>
      </w:pPr>
      <w:r w:rsidRPr="007F23B4">
        <w:rPr>
          <w:b/>
          <w:bCs/>
        </w:rPr>
        <w:t>1. Introduction</w:t>
      </w:r>
    </w:p>
    <w:p w14:paraId="7864C8EC" w14:textId="77777777" w:rsidR="007F23B4" w:rsidRPr="007F23B4" w:rsidRDefault="007F23B4" w:rsidP="007F23B4">
      <w:r w:rsidRPr="007F23B4">
        <w:t xml:space="preserve">The need for efficient, responsive, and high-quality mobile applications has never been greater, especially as users demand seamless experiences across devices and platforms. Traditional native development for Android and iOS is costly and time-consuming, requiring separate </w:t>
      </w:r>
      <w:r w:rsidRPr="007F23B4">
        <w:lastRenderedPageBreak/>
        <w:t>codebases and development teams. Cross-platform frameworks, particularly Flutter, offer an alternative that enables developers to write code once and deploy it across multiple platforms.</w:t>
      </w:r>
    </w:p>
    <w:p w14:paraId="4D7D0AE2" w14:textId="77777777" w:rsidR="007F23B4" w:rsidRPr="007F23B4" w:rsidRDefault="007F23B4" w:rsidP="007F23B4">
      <w:r w:rsidRPr="007F23B4">
        <w:t>Introduced by Google in 2017, Flutter quickly gained traction for its powerful rendering engine, widget-based design, and ability to deliver native-like performance. Unlike other frameworks, Flutter renders its own UI components, creating a uniform and customizable look across platforms while minimizing dependency on native UI components.</w:t>
      </w:r>
    </w:p>
    <w:p w14:paraId="51175166" w14:textId="77777777" w:rsidR="007F23B4" w:rsidRPr="007F23B4" w:rsidRDefault="007F23B4" w:rsidP="007F23B4">
      <w:pPr>
        <w:rPr>
          <w:b/>
          <w:bCs/>
        </w:rPr>
      </w:pPr>
      <w:r w:rsidRPr="007F23B4">
        <w:rPr>
          <w:b/>
          <w:bCs/>
        </w:rPr>
        <w:t>2. Background and Evolution of Cross-Platform Frameworks</w:t>
      </w:r>
    </w:p>
    <w:p w14:paraId="069A92F8" w14:textId="77777777" w:rsidR="007F23B4" w:rsidRPr="007F23B4" w:rsidRDefault="007F23B4" w:rsidP="007F23B4">
      <w:r w:rsidRPr="007F23B4">
        <w:t xml:space="preserve">Historically, cross-platform solutions like React Native, Xamarin, and PhoneGap attempted to unify the development process. However, they faced limitations in UI consistency, performance, and reliance on "bridges" to access native components. Flutter differs by rendering graphics directly using the </w:t>
      </w:r>
      <w:proofErr w:type="spellStart"/>
      <w:r w:rsidRPr="007F23B4">
        <w:t>Skia</w:t>
      </w:r>
      <w:proofErr w:type="spellEnd"/>
      <w:r w:rsidRPr="007F23B4">
        <w:t xml:space="preserve"> engine and bypassing the need for platform-specific UI components, allowing a highly responsive and performant user experience.</w:t>
      </w:r>
    </w:p>
    <w:p w14:paraId="7304F08F" w14:textId="77777777" w:rsidR="007F23B4" w:rsidRPr="007F23B4" w:rsidRDefault="007F23B4" w:rsidP="007F23B4">
      <w:pPr>
        <w:rPr>
          <w:b/>
          <w:bCs/>
        </w:rPr>
      </w:pPr>
      <w:r w:rsidRPr="007F23B4">
        <w:rPr>
          <w:b/>
          <w:bCs/>
        </w:rPr>
        <w:t>3. Flutter’s Technical Architecture</w:t>
      </w:r>
    </w:p>
    <w:p w14:paraId="1F8D8E32" w14:textId="77777777" w:rsidR="007F23B4" w:rsidRPr="007F23B4" w:rsidRDefault="007F23B4" w:rsidP="007F23B4">
      <w:r w:rsidRPr="007F23B4">
        <w:t>Flutter's architecture consists of several innovative components that work together to provide a seamless cross-platform experience.</w:t>
      </w:r>
    </w:p>
    <w:p w14:paraId="1494CB8A" w14:textId="77777777" w:rsidR="007F23B4" w:rsidRPr="007F23B4" w:rsidRDefault="007F23B4" w:rsidP="007F23B4">
      <w:pPr>
        <w:rPr>
          <w:b/>
          <w:bCs/>
        </w:rPr>
      </w:pPr>
      <w:r w:rsidRPr="007F23B4">
        <w:rPr>
          <w:b/>
          <w:bCs/>
        </w:rPr>
        <w:t>3.1 Flutter SDK</w:t>
      </w:r>
    </w:p>
    <w:p w14:paraId="2B512987" w14:textId="77777777" w:rsidR="007F23B4" w:rsidRPr="007F23B4" w:rsidRDefault="007F23B4" w:rsidP="007F23B4">
      <w:r w:rsidRPr="007F23B4">
        <w:t>The Flutter Software Development Kit (SDK) provides a set of tools, libraries, and APIs that simplify the development process. Core components of the SDK include:</w:t>
      </w:r>
    </w:p>
    <w:p w14:paraId="63B2E2F4" w14:textId="77777777" w:rsidR="007F23B4" w:rsidRPr="007F23B4" w:rsidRDefault="007F23B4" w:rsidP="007F23B4">
      <w:pPr>
        <w:numPr>
          <w:ilvl w:val="0"/>
          <w:numId w:val="5"/>
        </w:numPr>
      </w:pPr>
      <w:r w:rsidRPr="007F23B4">
        <w:rPr>
          <w:b/>
          <w:bCs/>
        </w:rPr>
        <w:t>Flutter Doctor</w:t>
      </w:r>
      <w:r w:rsidRPr="007F23B4">
        <w:t>: Diagnoses system configuration issues.</w:t>
      </w:r>
    </w:p>
    <w:p w14:paraId="60B98C58" w14:textId="77777777" w:rsidR="007F23B4" w:rsidRPr="007F23B4" w:rsidRDefault="007F23B4" w:rsidP="007F23B4">
      <w:pPr>
        <w:numPr>
          <w:ilvl w:val="0"/>
          <w:numId w:val="5"/>
        </w:numPr>
      </w:pPr>
      <w:r w:rsidRPr="007F23B4">
        <w:rPr>
          <w:b/>
          <w:bCs/>
        </w:rPr>
        <w:t>Flutter CLI</w:t>
      </w:r>
      <w:r w:rsidRPr="007F23B4">
        <w:t>: Commands like flutter build, flutter run, and flutter test streamline builds, testing, and deployment.</w:t>
      </w:r>
    </w:p>
    <w:p w14:paraId="494A06C7" w14:textId="77777777" w:rsidR="007F23B4" w:rsidRPr="007F23B4" w:rsidRDefault="007F23B4" w:rsidP="007F23B4">
      <w:pPr>
        <w:numPr>
          <w:ilvl w:val="0"/>
          <w:numId w:val="5"/>
        </w:numPr>
      </w:pPr>
      <w:r w:rsidRPr="007F23B4">
        <w:rPr>
          <w:b/>
          <w:bCs/>
        </w:rPr>
        <w:t xml:space="preserve">Dart </w:t>
      </w:r>
      <w:proofErr w:type="spellStart"/>
      <w:r w:rsidRPr="007F23B4">
        <w:rPr>
          <w:b/>
          <w:bCs/>
        </w:rPr>
        <w:t>DevTools</w:t>
      </w:r>
      <w:proofErr w:type="spellEnd"/>
      <w:r w:rsidRPr="007F23B4">
        <w:t>: An in-browser suite for profiling, debugging, and inspecting Flutter applications, critical for efficient development.</w:t>
      </w:r>
    </w:p>
    <w:p w14:paraId="37F2CEF8" w14:textId="77777777" w:rsidR="007F23B4" w:rsidRPr="007F23B4" w:rsidRDefault="007F23B4" w:rsidP="007F23B4">
      <w:pPr>
        <w:rPr>
          <w:b/>
          <w:bCs/>
        </w:rPr>
      </w:pPr>
      <w:r w:rsidRPr="007F23B4">
        <w:rPr>
          <w:b/>
          <w:bCs/>
        </w:rPr>
        <w:t>3.2 The Role of Dart Language</w:t>
      </w:r>
    </w:p>
    <w:p w14:paraId="78FACF4A" w14:textId="77777777" w:rsidR="007F23B4" w:rsidRPr="007F23B4" w:rsidRDefault="007F23B4" w:rsidP="007F23B4">
      <w:r w:rsidRPr="007F23B4">
        <w:t>Flutter leverages Dart, an optimized language designed by Google. Dart compiles both AOT (Ahead of Time) and JIT (Just in Time), optimizing for performance while supporting rapid prototyping. Key features of Dart include:</w:t>
      </w:r>
    </w:p>
    <w:p w14:paraId="48EF49DC" w14:textId="77777777" w:rsidR="007F23B4" w:rsidRPr="007F23B4" w:rsidRDefault="007F23B4" w:rsidP="007F23B4">
      <w:pPr>
        <w:numPr>
          <w:ilvl w:val="0"/>
          <w:numId w:val="6"/>
        </w:numPr>
      </w:pPr>
      <w:r w:rsidRPr="007F23B4">
        <w:rPr>
          <w:b/>
          <w:bCs/>
        </w:rPr>
        <w:t>Native-Like Performance</w:t>
      </w:r>
      <w:r w:rsidRPr="007F23B4">
        <w:t>: AOT compilation reduces startup times.</w:t>
      </w:r>
    </w:p>
    <w:p w14:paraId="1EF1600E" w14:textId="77777777" w:rsidR="007F23B4" w:rsidRPr="007F23B4" w:rsidRDefault="007F23B4" w:rsidP="007F23B4">
      <w:pPr>
        <w:numPr>
          <w:ilvl w:val="0"/>
          <w:numId w:val="6"/>
        </w:numPr>
      </w:pPr>
      <w:r w:rsidRPr="007F23B4">
        <w:rPr>
          <w:b/>
          <w:bCs/>
        </w:rPr>
        <w:t>Asynchronous Programming</w:t>
      </w:r>
      <w:r w:rsidRPr="007F23B4">
        <w:t>: Flutter uses Dart’s async and await for seamless asynchronous operations, enabling smooth UI responsiveness.</w:t>
      </w:r>
    </w:p>
    <w:p w14:paraId="2CFEB87A" w14:textId="77777777" w:rsidR="007F23B4" w:rsidRPr="007F23B4" w:rsidRDefault="007F23B4" w:rsidP="007F23B4">
      <w:pPr>
        <w:numPr>
          <w:ilvl w:val="0"/>
          <w:numId w:val="6"/>
        </w:numPr>
      </w:pPr>
      <w:r w:rsidRPr="007F23B4">
        <w:rPr>
          <w:b/>
          <w:bCs/>
        </w:rPr>
        <w:t>Null Safety</w:t>
      </w:r>
      <w:r w:rsidRPr="007F23B4">
        <w:t>: Null safety helps prevent runtime null errors, a common cause of application crashes, improving app reliability.</w:t>
      </w:r>
    </w:p>
    <w:p w14:paraId="42F7ED6C" w14:textId="77777777" w:rsidR="007F23B4" w:rsidRPr="007F23B4" w:rsidRDefault="007F23B4" w:rsidP="007F23B4">
      <w:pPr>
        <w:rPr>
          <w:b/>
          <w:bCs/>
        </w:rPr>
      </w:pPr>
      <w:r w:rsidRPr="007F23B4">
        <w:rPr>
          <w:b/>
          <w:bCs/>
        </w:rPr>
        <w:lastRenderedPageBreak/>
        <w:t xml:space="preserve">3.3 Rendering with </w:t>
      </w:r>
      <w:proofErr w:type="spellStart"/>
      <w:r w:rsidRPr="007F23B4">
        <w:rPr>
          <w:b/>
          <w:bCs/>
        </w:rPr>
        <w:t>Skia</w:t>
      </w:r>
      <w:proofErr w:type="spellEnd"/>
      <w:r w:rsidRPr="007F23B4">
        <w:rPr>
          <w:b/>
          <w:bCs/>
        </w:rPr>
        <w:t xml:space="preserve"> Engine</w:t>
      </w:r>
    </w:p>
    <w:p w14:paraId="3C5C1E8D" w14:textId="77777777" w:rsidR="007F23B4" w:rsidRPr="007F23B4" w:rsidRDefault="007F23B4" w:rsidP="007F23B4">
      <w:r w:rsidRPr="007F23B4">
        <w:t xml:space="preserve">Flutter’s </w:t>
      </w:r>
      <w:proofErr w:type="spellStart"/>
      <w:r w:rsidRPr="007F23B4">
        <w:t>Skia</w:t>
      </w:r>
      <w:proofErr w:type="spellEnd"/>
      <w:r w:rsidRPr="007F23B4">
        <w:t xml:space="preserve"> rendering engine handles graphics independently of the platform’s native UI components. This “canvas” approach gives Flutter total control over the look and feel, allowing it to:</w:t>
      </w:r>
    </w:p>
    <w:p w14:paraId="350CEAA7" w14:textId="77777777" w:rsidR="007F23B4" w:rsidRPr="007F23B4" w:rsidRDefault="007F23B4" w:rsidP="007F23B4">
      <w:pPr>
        <w:numPr>
          <w:ilvl w:val="0"/>
          <w:numId w:val="7"/>
        </w:numPr>
      </w:pPr>
      <w:r w:rsidRPr="007F23B4">
        <w:rPr>
          <w:b/>
          <w:bCs/>
        </w:rPr>
        <w:t>Deliver Consistent UI Across Platforms</w:t>
      </w:r>
      <w:r w:rsidRPr="007F23B4">
        <w:t xml:space="preserve">: </w:t>
      </w:r>
      <w:proofErr w:type="spellStart"/>
      <w:r w:rsidRPr="007F23B4">
        <w:t>Skia</w:t>
      </w:r>
      <w:proofErr w:type="spellEnd"/>
      <w:r w:rsidRPr="007F23B4">
        <w:t xml:space="preserve"> renders identical UI elements, minimizing visual discrepancies between Android and iOS.</w:t>
      </w:r>
    </w:p>
    <w:p w14:paraId="4B92E3EE" w14:textId="77777777" w:rsidR="007F23B4" w:rsidRPr="007F23B4" w:rsidRDefault="007F23B4" w:rsidP="007F23B4">
      <w:pPr>
        <w:numPr>
          <w:ilvl w:val="0"/>
          <w:numId w:val="7"/>
        </w:numPr>
      </w:pPr>
      <w:r w:rsidRPr="007F23B4">
        <w:rPr>
          <w:b/>
          <w:bCs/>
        </w:rPr>
        <w:t>Handle Complex Animations Smoothly</w:t>
      </w:r>
      <w:r w:rsidRPr="007F23B4">
        <w:t xml:space="preserve">: </w:t>
      </w:r>
      <w:proofErr w:type="spellStart"/>
      <w:r w:rsidRPr="007F23B4">
        <w:t>Skia</w:t>
      </w:r>
      <w:proofErr w:type="spellEnd"/>
      <w:r w:rsidRPr="007F23B4">
        <w:t xml:space="preserve"> supports vector graphics, which allows fluid and dynamic animations, crucial for modern app interfaces.</w:t>
      </w:r>
    </w:p>
    <w:p w14:paraId="5D3F0471" w14:textId="77777777" w:rsidR="007F23B4" w:rsidRPr="007F23B4" w:rsidRDefault="007F23B4" w:rsidP="007F23B4">
      <w:pPr>
        <w:rPr>
          <w:b/>
          <w:bCs/>
        </w:rPr>
      </w:pPr>
      <w:r w:rsidRPr="007F23B4">
        <w:rPr>
          <w:b/>
          <w:bCs/>
        </w:rPr>
        <w:t>3.4 Widgets: The Core UI Building Blocks</w:t>
      </w:r>
    </w:p>
    <w:p w14:paraId="559A3ADE" w14:textId="77777777" w:rsidR="007F23B4" w:rsidRPr="007F23B4" w:rsidRDefault="007F23B4" w:rsidP="007F23B4">
      <w:r w:rsidRPr="007F23B4">
        <w:t>Flutter’s UI is composed of widgets, categorized into two primary types:</w:t>
      </w:r>
    </w:p>
    <w:p w14:paraId="18D12BFF" w14:textId="77777777" w:rsidR="007F23B4" w:rsidRPr="007F23B4" w:rsidRDefault="007F23B4" w:rsidP="007F23B4">
      <w:pPr>
        <w:numPr>
          <w:ilvl w:val="0"/>
          <w:numId w:val="8"/>
        </w:numPr>
      </w:pPr>
      <w:r w:rsidRPr="007F23B4">
        <w:rPr>
          <w:b/>
          <w:bCs/>
        </w:rPr>
        <w:t>Stateless Widgets</w:t>
      </w:r>
      <w:r w:rsidRPr="007F23B4">
        <w:t>: These are immutable and ideal for static content.</w:t>
      </w:r>
    </w:p>
    <w:p w14:paraId="2B9184D8" w14:textId="77777777" w:rsidR="007F23B4" w:rsidRPr="007F23B4" w:rsidRDefault="007F23B4" w:rsidP="007F23B4">
      <w:pPr>
        <w:numPr>
          <w:ilvl w:val="0"/>
          <w:numId w:val="8"/>
        </w:numPr>
      </w:pPr>
      <w:r w:rsidRPr="007F23B4">
        <w:rPr>
          <w:b/>
          <w:bCs/>
        </w:rPr>
        <w:t>Stateful Widgets</w:t>
      </w:r>
      <w:r w:rsidRPr="007F23B4">
        <w:t>: These change dynamically based on user input or data changes, using a stateful class to maintain its data and manage changes in the UI.</w:t>
      </w:r>
    </w:p>
    <w:p w14:paraId="08A21695" w14:textId="77777777" w:rsidR="007F23B4" w:rsidRPr="007F23B4" w:rsidRDefault="007F23B4" w:rsidP="007F23B4">
      <w:r w:rsidRPr="007F23B4">
        <w:t>Flutter offers a variety of customizable widgets to match Material Design and Cupertino (iOS-style) UI patterns, reducing the need for developers to write platform-specific code.</w:t>
      </w:r>
    </w:p>
    <w:p w14:paraId="4D4909E0" w14:textId="77777777" w:rsidR="007F23B4" w:rsidRPr="007F23B4" w:rsidRDefault="007F23B4" w:rsidP="007F23B4">
      <w:pPr>
        <w:rPr>
          <w:b/>
          <w:bCs/>
        </w:rPr>
      </w:pPr>
      <w:r w:rsidRPr="007F23B4">
        <w:rPr>
          <w:b/>
          <w:bCs/>
        </w:rPr>
        <w:t>4. Advantages of Flutter for Cross-Platform Development</w:t>
      </w:r>
    </w:p>
    <w:p w14:paraId="060CB59D" w14:textId="77777777" w:rsidR="007F23B4" w:rsidRPr="007F23B4" w:rsidRDefault="007F23B4" w:rsidP="007F23B4">
      <w:pPr>
        <w:rPr>
          <w:b/>
          <w:bCs/>
        </w:rPr>
      </w:pPr>
      <w:r w:rsidRPr="007F23B4">
        <w:rPr>
          <w:b/>
          <w:bCs/>
        </w:rPr>
        <w:t>4.1 Single Codebase Across Platforms</w:t>
      </w:r>
    </w:p>
    <w:p w14:paraId="309FF658" w14:textId="77777777" w:rsidR="007F23B4" w:rsidRPr="007F23B4" w:rsidRDefault="007F23B4" w:rsidP="007F23B4">
      <w:r w:rsidRPr="007F23B4">
        <w:t>Flutter’s approach enables developers to write once and deploy across Android, iOS, and even web and desktop, drastically reducing the development time and costs associated with maintaining separate codebases. Code reuse improves consistency and reduces the likelihood of bugs.</w:t>
      </w:r>
    </w:p>
    <w:p w14:paraId="03BA4B30" w14:textId="77777777" w:rsidR="007F23B4" w:rsidRPr="007F23B4" w:rsidRDefault="007F23B4" w:rsidP="007F23B4">
      <w:pPr>
        <w:rPr>
          <w:b/>
          <w:bCs/>
        </w:rPr>
      </w:pPr>
      <w:r w:rsidRPr="007F23B4">
        <w:rPr>
          <w:b/>
          <w:bCs/>
        </w:rPr>
        <w:t>4.2 Native-Like Performance and Responsiveness</w:t>
      </w:r>
    </w:p>
    <w:p w14:paraId="1CE33347" w14:textId="77777777" w:rsidR="007F23B4" w:rsidRPr="007F23B4" w:rsidRDefault="007F23B4" w:rsidP="007F23B4">
      <w:r w:rsidRPr="007F23B4">
        <w:t xml:space="preserve">Flutter applications deliver close-to-native performance. Benchmarks have demonstrated that Flutter’s rendering speeds and app responsiveness are competitive with natively built applications. </w:t>
      </w:r>
      <w:proofErr w:type="spellStart"/>
      <w:r w:rsidRPr="007F23B4">
        <w:t>Skia’s</w:t>
      </w:r>
      <w:proofErr w:type="spellEnd"/>
      <w:r w:rsidRPr="007F23B4">
        <w:t xml:space="preserve"> direct access to hardware acceleration ensures smooth animations and complex visual elements, further closing the gap with native performance.</w:t>
      </w:r>
    </w:p>
    <w:p w14:paraId="5332DF2B" w14:textId="77777777" w:rsidR="007F23B4" w:rsidRPr="007F23B4" w:rsidRDefault="007F23B4" w:rsidP="007F23B4">
      <w:pPr>
        <w:rPr>
          <w:b/>
          <w:bCs/>
        </w:rPr>
      </w:pPr>
      <w:r w:rsidRPr="007F23B4">
        <w:rPr>
          <w:b/>
          <w:bCs/>
        </w:rPr>
        <w:t>4.3 Customizable and High-Quality User Interfaces</w:t>
      </w:r>
    </w:p>
    <w:p w14:paraId="61A84D2F" w14:textId="77777777" w:rsidR="007F23B4" w:rsidRPr="007F23B4" w:rsidRDefault="007F23B4" w:rsidP="007F23B4">
      <w:r w:rsidRPr="007F23B4">
        <w:t>Flutter’s widget library provides extensive options for UI customization. Developers have granular control over every pixel, enabling highly customizable, adaptive, and responsive UIs that adhere to both Material and Cupertino guidelines. The approach also allows creating unique UIs that would otherwise require extensive customization in native development.</w:t>
      </w:r>
    </w:p>
    <w:p w14:paraId="10A5F8BE" w14:textId="77777777" w:rsidR="007F23B4" w:rsidRPr="007F23B4" w:rsidRDefault="007F23B4" w:rsidP="007F23B4">
      <w:pPr>
        <w:rPr>
          <w:b/>
          <w:bCs/>
        </w:rPr>
      </w:pPr>
      <w:r w:rsidRPr="007F23B4">
        <w:rPr>
          <w:b/>
          <w:bCs/>
        </w:rPr>
        <w:t>4.4 Productivity Boost with Hot Reload</w:t>
      </w:r>
    </w:p>
    <w:p w14:paraId="4A443D61" w14:textId="77777777" w:rsidR="007F23B4" w:rsidRPr="007F23B4" w:rsidRDefault="007F23B4" w:rsidP="007F23B4">
      <w:r w:rsidRPr="007F23B4">
        <w:lastRenderedPageBreak/>
        <w:t>Flutter’s Hot Reload feature allows developers to instantly preview code changes without recompiling the entire app. This feature significantly accelerates the development cycle by minimizing interruptions and allowing iterative testing.</w:t>
      </w:r>
    </w:p>
    <w:p w14:paraId="36F3A075" w14:textId="77777777" w:rsidR="007F23B4" w:rsidRPr="007F23B4" w:rsidRDefault="007F23B4" w:rsidP="007F23B4">
      <w:pPr>
        <w:rPr>
          <w:b/>
          <w:bCs/>
        </w:rPr>
      </w:pPr>
      <w:r w:rsidRPr="007F23B4">
        <w:rPr>
          <w:b/>
          <w:bCs/>
        </w:rPr>
        <w:t>4.5 Strong Ecosystem and Community Support</w:t>
      </w:r>
    </w:p>
    <w:p w14:paraId="3B5F89C3" w14:textId="77777777" w:rsidR="007F23B4" w:rsidRPr="007F23B4" w:rsidRDefault="007F23B4" w:rsidP="007F23B4">
      <w:r w:rsidRPr="007F23B4">
        <w:t>Flutter’s open-source nature has spurred a thriving community that contributes plugins, libraries, and resources. Pre-built components, shared solutions, and extensive documentation empower developers to address common issues efficiently.</w:t>
      </w:r>
    </w:p>
    <w:p w14:paraId="5B34CED6" w14:textId="77777777" w:rsidR="007F23B4" w:rsidRPr="007F23B4" w:rsidRDefault="007F23B4" w:rsidP="007F23B4">
      <w:pPr>
        <w:rPr>
          <w:b/>
          <w:bCs/>
        </w:rPr>
      </w:pPr>
      <w:r w:rsidRPr="007F23B4">
        <w:rPr>
          <w:b/>
          <w:bCs/>
        </w:rPr>
        <w:t>5. Performance Analysis and Benchmarks</w:t>
      </w:r>
    </w:p>
    <w:p w14:paraId="13EFCF25" w14:textId="77777777" w:rsidR="007F23B4" w:rsidRPr="007F23B4" w:rsidRDefault="007F23B4" w:rsidP="007F23B4">
      <w:r w:rsidRPr="007F23B4">
        <w:t>In comparative studies with other frameworks, Flutter performs favorably, particularly in animation-heavy applications and complex UIs. Flutter's use of the Dart VM for JIT compilation during development allows for a responsive build process, while AOT compilation enables native code that optimizes performance at runtime.</w:t>
      </w:r>
    </w:p>
    <w:p w14:paraId="71EA8B64" w14:textId="77777777" w:rsidR="007F23B4" w:rsidRPr="007F23B4" w:rsidRDefault="007F23B4" w:rsidP="007F23B4">
      <w:r w:rsidRPr="007F23B4">
        <w:t>Benchmark data suggests that Flutter applications exhibit:</w:t>
      </w:r>
    </w:p>
    <w:p w14:paraId="4DF26A12" w14:textId="77777777" w:rsidR="007F23B4" w:rsidRPr="007F23B4" w:rsidRDefault="007F23B4" w:rsidP="007F23B4">
      <w:pPr>
        <w:numPr>
          <w:ilvl w:val="0"/>
          <w:numId w:val="9"/>
        </w:numPr>
      </w:pPr>
      <w:r w:rsidRPr="007F23B4">
        <w:rPr>
          <w:b/>
          <w:bCs/>
        </w:rPr>
        <w:t>Faster App Startup Times</w:t>
      </w:r>
      <w:r w:rsidRPr="007F23B4">
        <w:t>: Thanks to AOT compilation, Flutter apps have minimal delays on launch.</w:t>
      </w:r>
    </w:p>
    <w:p w14:paraId="67DC205C" w14:textId="77777777" w:rsidR="007F23B4" w:rsidRPr="007F23B4" w:rsidRDefault="007F23B4" w:rsidP="007F23B4">
      <w:pPr>
        <w:numPr>
          <w:ilvl w:val="0"/>
          <w:numId w:val="9"/>
        </w:numPr>
      </w:pPr>
      <w:r w:rsidRPr="007F23B4">
        <w:rPr>
          <w:b/>
          <w:bCs/>
        </w:rPr>
        <w:t>Smooth Animations</w:t>
      </w:r>
      <w:r w:rsidRPr="007F23B4">
        <w:t xml:space="preserve">: The </w:t>
      </w:r>
      <w:proofErr w:type="spellStart"/>
      <w:r w:rsidRPr="007F23B4">
        <w:t>Skia</w:t>
      </w:r>
      <w:proofErr w:type="spellEnd"/>
      <w:r w:rsidRPr="007F23B4">
        <w:t xml:space="preserve"> engine’s GPU acceleration ensures smooth frame rates, even in complex animations.</w:t>
      </w:r>
    </w:p>
    <w:p w14:paraId="02D251E0" w14:textId="77777777" w:rsidR="007F23B4" w:rsidRPr="007F23B4" w:rsidRDefault="007F23B4" w:rsidP="007F23B4">
      <w:pPr>
        <w:numPr>
          <w:ilvl w:val="0"/>
          <w:numId w:val="9"/>
        </w:numPr>
      </w:pPr>
      <w:r w:rsidRPr="007F23B4">
        <w:rPr>
          <w:b/>
          <w:bCs/>
        </w:rPr>
        <w:t>Efficient Memory Management</w:t>
      </w:r>
      <w:r w:rsidRPr="007F23B4">
        <w:t>: Dart’s garbage collection and memory management are optimized for mobile.</w:t>
      </w:r>
    </w:p>
    <w:p w14:paraId="599BB9CB" w14:textId="77777777" w:rsidR="007F23B4" w:rsidRPr="007F23B4" w:rsidRDefault="007F23B4" w:rsidP="007F23B4">
      <w:pPr>
        <w:rPr>
          <w:b/>
          <w:bCs/>
        </w:rPr>
      </w:pPr>
      <w:r w:rsidRPr="007F23B4">
        <w:rPr>
          <w:b/>
          <w:bCs/>
        </w:rPr>
        <w:t>6. Development Workflow and Productivity Enhancements</w:t>
      </w:r>
    </w:p>
    <w:p w14:paraId="46337C29" w14:textId="77777777" w:rsidR="007F23B4" w:rsidRPr="007F23B4" w:rsidRDefault="007F23B4" w:rsidP="007F23B4">
      <w:pPr>
        <w:rPr>
          <w:b/>
          <w:bCs/>
        </w:rPr>
      </w:pPr>
      <w:r w:rsidRPr="007F23B4">
        <w:rPr>
          <w:b/>
          <w:bCs/>
        </w:rPr>
        <w:t>6.1 Efficient Debugging and Profiling Tools</w:t>
      </w:r>
    </w:p>
    <w:p w14:paraId="402F1274" w14:textId="77777777" w:rsidR="007F23B4" w:rsidRPr="007F23B4" w:rsidRDefault="007F23B4" w:rsidP="007F23B4">
      <w:r w:rsidRPr="007F23B4">
        <w:t xml:space="preserve">Flutter’s </w:t>
      </w:r>
      <w:proofErr w:type="spellStart"/>
      <w:r w:rsidRPr="007F23B4">
        <w:t>DevTools</w:t>
      </w:r>
      <w:proofErr w:type="spellEnd"/>
      <w:r w:rsidRPr="007F23B4">
        <w:t xml:space="preserve"> suite supports profiling, performance inspection, and debugging, essential for maintaining high-quality applications. </w:t>
      </w:r>
      <w:proofErr w:type="spellStart"/>
      <w:r w:rsidRPr="007F23B4">
        <w:t>DevTools</w:t>
      </w:r>
      <w:proofErr w:type="spellEnd"/>
      <w:r w:rsidRPr="007F23B4">
        <w:t xml:space="preserve"> includes a frame rate viewer, memory tracker, and widget inspector.</w:t>
      </w:r>
    </w:p>
    <w:p w14:paraId="68E3B2A5" w14:textId="77777777" w:rsidR="007F23B4" w:rsidRPr="007F23B4" w:rsidRDefault="007F23B4" w:rsidP="007F23B4">
      <w:pPr>
        <w:rPr>
          <w:b/>
          <w:bCs/>
        </w:rPr>
      </w:pPr>
      <w:r w:rsidRPr="007F23B4">
        <w:rPr>
          <w:b/>
          <w:bCs/>
        </w:rPr>
        <w:t>6.2 Integration with CI/CD Pipelines</w:t>
      </w:r>
    </w:p>
    <w:p w14:paraId="0249613A" w14:textId="77777777" w:rsidR="007F23B4" w:rsidRPr="007F23B4" w:rsidRDefault="007F23B4" w:rsidP="007F23B4">
      <w:r w:rsidRPr="007F23B4">
        <w:t>Flutter integrates seamlessly with popular CI/CD platforms like GitHub Actions and Jenkins, allowing for automated testing, building, and deployment. The platform’s flexibility in CI/CD is beneficial for enterprises looking to scale applications with efficient DevOps practices.</w:t>
      </w:r>
    </w:p>
    <w:p w14:paraId="54239628" w14:textId="77777777" w:rsidR="007F23B4" w:rsidRPr="007F23B4" w:rsidRDefault="007F23B4" w:rsidP="007F23B4">
      <w:pPr>
        <w:rPr>
          <w:b/>
          <w:bCs/>
        </w:rPr>
      </w:pPr>
      <w:r w:rsidRPr="007F23B4">
        <w:rPr>
          <w:b/>
          <w:bCs/>
        </w:rPr>
        <w:t>7. Real-World Case Studies</w:t>
      </w:r>
    </w:p>
    <w:p w14:paraId="74445D30" w14:textId="77777777" w:rsidR="007F23B4" w:rsidRPr="007F23B4" w:rsidRDefault="007F23B4" w:rsidP="007F23B4">
      <w:pPr>
        <w:rPr>
          <w:b/>
          <w:bCs/>
        </w:rPr>
      </w:pPr>
      <w:r w:rsidRPr="007F23B4">
        <w:rPr>
          <w:b/>
          <w:bCs/>
        </w:rPr>
        <w:t>7.1 Google Ads Application</w:t>
      </w:r>
    </w:p>
    <w:p w14:paraId="7DB7F76A" w14:textId="77777777" w:rsidR="007F23B4" w:rsidRPr="007F23B4" w:rsidRDefault="007F23B4" w:rsidP="007F23B4">
      <w:r w:rsidRPr="007F23B4">
        <w:t xml:space="preserve">Google Ads chose Flutter to streamline the development of their mobile app. The result was a consistent, high-performing app across Android and iOS with a rich, interactive UI. By unifying </w:t>
      </w:r>
      <w:r w:rsidRPr="007F23B4">
        <w:lastRenderedPageBreak/>
        <w:t>the codebase, the Google Ads team reduced maintenance overhead and accelerated feature deployment.</w:t>
      </w:r>
    </w:p>
    <w:p w14:paraId="159B9CD0" w14:textId="77777777" w:rsidR="007F23B4" w:rsidRPr="007F23B4" w:rsidRDefault="007F23B4" w:rsidP="007F23B4">
      <w:pPr>
        <w:rPr>
          <w:b/>
          <w:bCs/>
        </w:rPr>
      </w:pPr>
      <w:r w:rsidRPr="007F23B4">
        <w:rPr>
          <w:b/>
          <w:bCs/>
        </w:rPr>
        <w:t>7.2 Alibaba Group</w:t>
      </w:r>
    </w:p>
    <w:p w14:paraId="0DDBA26B" w14:textId="77777777" w:rsidR="007F23B4" w:rsidRPr="007F23B4" w:rsidRDefault="007F23B4" w:rsidP="007F23B4">
      <w:r w:rsidRPr="007F23B4">
        <w:t xml:space="preserve">Alibaba uses Flutter for its </w:t>
      </w:r>
      <w:proofErr w:type="spellStart"/>
      <w:r w:rsidRPr="007F23B4">
        <w:t>Xianyu</w:t>
      </w:r>
      <w:proofErr w:type="spellEnd"/>
      <w:r w:rsidRPr="007F23B4">
        <w:t xml:space="preserve"> mobile app, which caters to over 50 million users. Flutter’s customization abilities allowed the Alibaba team to deliver a performant, visually appealing UI while saving on development time.</w:t>
      </w:r>
    </w:p>
    <w:p w14:paraId="3DF2A7F5" w14:textId="77777777" w:rsidR="007F23B4" w:rsidRPr="007F23B4" w:rsidRDefault="007F23B4" w:rsidP="007F23B4">
      <w:pPr>
        <w:rPr>
          <w:b/>
          <w:bCs/>
        </w:rPr>
      </w:pPr>
      <w:r w:rsidRPr="007F23B4">
        <w:rPr>
          <w:b/>
          <w:bCs/>
        </w:rPr>
        <w:t xml:space="preserve">7.3 </w:t>
      </w:r>
      <w:proofErr w:type="spellStart"/>
      <w:r w:rsidRPr="007F23B4">
        <w:rPr>
          <w:b/>
          <w:bCs/>
        </w:rPr>
        <w:t>Reflectly</w:t>
      </w:r>
      <w:proofErr w:type="spellEnd"/>
    </w:p>
    <w:p w14:paraId="2122279D" w14:textId="77777777" w:rsidR="007F23B4" w:rsidRPr="007F23B4" w:rsidRDefault="007F23B4" w:rsidP="007F23B4">
      <w:proofErr w:type="spellStart"/>
      <w:r w:rsidRPr="007F23B4">
        <w:t>Reflectly</w:t>
      </w:r>
      <w:proofErr w:type="spellEnd"/>
      <w:r w:rsidRPr="007F23B4">
        <w:t>, a mental health journaling app, selected Flutter for its animation-heavy interface. The developers leveraged Flutter’s widget and animation libraries to build an app that stands out for its fluidity and responsiveness across platforms.</w:t>
      </w:r>
    </w:p>
    <w:p w14:paraId="3656820F" w14:textId="77777777" w:rsidR="007F23B4" w:rsidRPr="007F23B4" w:rsidRDefault="007F23B4" w:rsidP="007F23B4">
      <w:pPr>
        <w:rPr>
          <w:b/>
          <w:bCs/>
        </w:rPr>
      </w:pPr>
      <w:r w:rsidRPr="007F23B4">
        <w:rPr>
          <w:b/>
          <w:bCs/>
        </w:rPr>
        <w:t>8. Challenges and Limitations of Flutter</w:t>
      </w:r>
    </w:p>
    <w:p w14:paraId="2FC852FD" w14:textId="77777777" w:rsidR="007F23B4" w:rsidRPr="007F23B4" w:rsidRDefault="007F23B4" w:rsidP="007F23B4">
      <w:pPr>
        <w:rPr>
          <w:b/>
          <w:bCs/>
        </w:rPr>
      </w:pPr>
      <w:r w:rsidRPr="007F23B4">
        <w:rPr>
          <w:b/>
          <w:bCs/>
        </w:rPr>
        <w:t>8.1 Limited Access to Platform-Specific APIs</w:t>
      </w:r>
    </w:p>
    <w:p w14:paraId="33249013" w14:textId="77777777" w:rsidR="007F23B4" w:rsidRPr="007F23B4" w:rsidRDefault="007F23B4" w:rsidP="007F23B4">
      <w:r w:rsidRPr="007F23B4">
        <w:t>While Flutter covers common APIs, niche or platform-specific functionality may require writing native code. Developers sometimes need to bridge Flutter with platform-native APIs, which can complicate maintenance.</w:t>
      </w:r>
    </w:p>
    <w:p w14:paraId="1CB7EC6A" w14:textId="77777777" w:rsidR="007F23B4" w:rsidRPr="007F23B4" w:rsidRDefault="007F23B4" w:rsidP="007F23B4">
      <w:pPr>
        <w:rPr>
          <w:b/>
          <w:bCs/>
        </w:rPr>
      </w:pPr>
      <w:r w:rsidRPr="007F23B4">
        <w:rPr>
          <w:b/>
          <w:bCs/>
        </w:rPr>
        <w:t>8.2 App Size Constraints</w:t>
      </w:r>
    </w:p>
    <w:p w14:paraId="56F56B3C" w14:textId="77777777" w:rsidR="007F23B4" w:rsidRPr="007F23B4" w:rsidRDefault="007F23B4" w:rsidP="007F23B4">
      <w:r w:rsidRPr="007F23B4">
        <w:t xml:space="preserve">Flutter apps are typically larger than their native counterparts due to </w:t>
      </w:r>
      <w:proofErr w:type="spellStart"/>
      <w:r w:rsidRPr="007F23B4">
        <w:t>Skia</w:t>
      </w:r>
      <w:proofErr w:type="spellEnd"/>
      <w:r w:rsidRPr="007F23B4">
        <w:t xml:space="preserve"> and required dependencies. This can impact download and storage constraints, particularly in markets with limited data availability.</w:t>
      </w:r>
    </w:p>
    <w:p w14:paraId="201FB6A3" w14:textId="77777777" w:rsidR="007F23B4" w:rsidRPr="007F23B4" w:rsidRDefault="007F23B4" w:rsidP="007F23B4">
      <w:pPr>
        <w:rPr>
          <w:b/>
          <w:bCs/>
        </w:rPr>
      </w:pPr>
      <w:r w:rsidRPr="007F23B4">
        <w:rPr>
          <w:b/>
          <w:bCs/>
        </w:rPr>
        <w:t>8.3 Maturity and Ecosystem Growth</w:t>
      </w:r>
    </w:p>
    <w:p w14:paraId="7BAE5CE2" w14:textId="77777777" w:rsidR="007F23B4" w:rsidRPr="007F23B4" w:rsidRDefault="007F23B4" w:rsidP="007F23B4">
      <w:r w:rsidRPr="007F23B4">
        <w:t>Though growing rapidly, Flutter’s ecosystem lacks the maturity of more established platforms. Certain libraries and plugins may have limited community support, requiring developers to build custom solutions in some cases.</w:t>
      </w:r>
    </w:p>
    <w:p w14:paraId="6B2E49DA" w14:textId="77777777" w:rsidR="007F23B4" w:rsidRPr="007F23B4" w:rsidRDefault="007F23B4" w:rsidP="007F23B4">
      <w:pPr>
        <w:rPr>
          <w:b/>
          <w:bCs/>
        </w:rPr>
      </w:pPr>
      <w:r w:rsidRPr="007F23B4">
        <w:rPr>
          <w:b/>
          <w:bCs/>
        </w:rPr>
        <w:t>9. Future Outlook for Flutter in Cross-Platform Development</w:t>
      </w:r>
    </w:p>
    <w:p w14:paraId="69D424DB" w14:textId="77777777" w:rsidR="007F23B4" w:rsidRPr="007F23B4" w:rsidRDefault="007F23B4" w:rsidP="007F23B4">
      <w:pPr>
        <w:rPr>
          <w:b/>
          <w:bCs/>
        </w:rPr>
      </w:pPr>
      <w:r w:rsidRPr="007F23B4">
        <w:rPr>
          <w:b/>
          <w:bCs/>
        </w:rPr>
        <w:t>9.1 Expansion into Web and Desktop</w:t>
      </w:r>
    </w:p>
    <w:p w14:paraId="0A96DEB9" w14:textId="77777777" w:rsidR="007F23B4" w:rsidRPr="007F23B4" w:rsidRDefault="007F23B4" w:rsidP="007F23B4">
      <w:r w:rsidRPr="007F23B4">
        <w:t>Google continues to develop Flutter for web and desktop, aiming for a single codebase to cover nearly all platforms. This could position Flutter as a unified framework, enabling developers to leverage one codebase for mobile, web, and desktop.</w:t>
      </w:r>
    </w:p>
    <w:p w14:paraId="58EB07AB" w14:textId="77777777" w:rsidR="007F23B4" w:rsidRPr="007F23B4" w:rsidRDefault="007F23B4" w:rsidP="007F23B4">
      <w:pPr>
        <w:rPr>
          <w:b/>
          <w:bCs/>
        </w:rPr>
      </w:pPr>
      <w:r w:rsidRPr="007F23B4">
        <w:rPr>
          <w:b/>
          <w:bCs/>
        </w:rPr>
        <w:t>9.2 Enhanced Performance and Reduced App Size</w:t>
      </w:r>
    </w:p>
    <w:p w14:paraId="4B920842" w14:textId="77777777" w:rsidR="007F23B4" w:rsidRPr="007F23B4" w:rsidRDefault="007F23B4" w:rsidP="007F23B4">
      <w:r w:rsidRPr="007F23B4">
        <w:t>Flutter’s roadmap includes optimizations aimed at reducing app size and improving startup times, with a focus on lightweight frameworks for resource-constrained applications.</w:t>
      </w:r>
    </w:p>
    <w:p w14:paraId="3C539D59" w14:textId="77777777" w:rsidR="007F23B4" w:rsidRPr="007F23B4" w:rsidRDefault="007F23B4" w:rsidP="007F23B4">
      <w:pPr>
        <w:rPr>
          <w:b/>
          <w:bCs/>
        </w:rPr>
      </w:pPr>
      <w:r w:rsidRPr="007F23B4">
        <w:rPr>
          <w:b/>
          <w:bCs/>
        </w:rPr>
        <w:t>9.3 Potential Use in Google’s Fuchsia OS</w:t>
      </w:r>
    </w:p>
    <w:p w14:paraId="6EC84335" w14:textId="77777777" w:rsidR="007F23B4" w:rsidRPr="007F23B4" w:rsidRDefault="007F23B4" w:rsidP="007F23B4">
      <w:r w:rsidRPr="007F23B4">
        <w:lastRenderedPageBreak/>
        <w:t>Google’s Fuchsia OS is designed with cross-platform integration in mind, and Flutter is a native framework within Fuchsia. This synergy could further advance Flutter’s adoption in future operating systems and devices.</w:t>
      </w:r>
    </w:p>
    <w:p w14:paraId="13C74D54" w14:textId="77777777" w:rsidR="007F23B4" w:rsidRPr="007F23B4" w:rsidRDefault="007F23B4" w:rsidP="007F23B4">
      <w:pPr>
        <w:rPr>
          <w:b/>
          <w:bCs/>
        </w:rPr>
      </w:pPr>
      <w:r w:rsidRPr="007F23B4">
        <w:rPr>
          <w:b/>
          <w:bCs/>
        </w:rPr>
        <w:t>10. Conclusion</w:t>
      </w:r>
    </w:p>
    <w:p w14:paraId="5FEE59C5" w14:textId="77777777" w:rsidR="007F23B4" w:rsidRPr="007F23B4" w:rsidRDefault="007F23B4" w:rsidP="007F23B4">
      <w:r w:rsidRPr="007F23B4">
        <w:t>Flutter represents a transformative approach to cross-platform development, offering high performance, fast development</w:t>
      </w:r>
    </w:p>
    <w:p w14:paraId="4E106742" w14:textId="2788D605" w:rsidR="008877A1" w:rsidRDefault="00E33E6F" w:rsidP="005E2F7C">
      <w:r>
        <w:rPr>
          <w:noProof/>
        </w:rPr>
        <mc:AlternateContent>
          <mc:Choice Requires="wpg">
            <w:drawing>
              <wp:anchor distT="0" distB="0" distL="114300" distR="114300" simplePos="0" relativeHeight="251725824" behindDoc="1" locked="1" layoutInCell="1" allowOverlap="1" wp14:anchorId="001860D3" wp14:editId="424727A3">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F988BC1"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13E13AA9" w14:textId="77777777" w:rsidTr="00E33E6F">
        <w:trPr>
          <w:trHeight w:val="1152"/>
        </w:trPr>
        <w:tc>
          <w:tcPr>
            <w:tcW w:w="7920" w:type="dxa"/>
          </w:tcPr>
          <w:bookmarkStart w:id="1" w:name="_Toc24564157"/>
          <w:p w14:paraId="665632A1" w14:textId="77777777" w:rsidR="000D787A" w:rsidRPr="00E33E6F" w:rsidRDefault="00000000" w:rsidP="00E33E6F">
            <w:pPr>
              <w:pStyle w:val="Heading1"/>
            </w:pPr>
            <w:sdt>
              <w:sdtPr>
                <w:id w:val="-932054892"/>
                <w:placeholder>
                  <w:docPart w:val="F519515D5E3047C9BFBC36F8ACC160F2"/>
                </w:placeholder>
                <w:showingPlcHdr/>
                <w15:appearance w15:val="hidden"/>
              </w:sdtPr>
              <w:sdtContent>
                <w:r w:rsidR="00E33E6F" w:rsidRPr="00E33E6F">
                  <w:t>methodology</w:t>
                </w:r>
              </w:sdtContent>
            </w:sdt>
            <w:r w:rsidR="00E33E6F" w:rsidRPr="00E33E6F">
              <w:t xml:space="preserve"> </w:t>
            </w:r>
          </w:p>
        </w:tc>
      </w:tr>
      <w:tr w:rsidR="000D787A" w:rsidRPr="00E224E9" w14:paraId="460F5A3F" w14:textId="77777777" w:rsidTr="00E33E6F">
        <w:trPr>
          <w:trHeight w:val="3024"/>
        </w:trPr>
        <w:tc>
          <w:tcPr>
            <w:tcW w:w="7920" w:type="dxa"/>
          </w:tcPr>
          <w:p w14:paraId="429415A6" w14:textId="77777777" w:rsidR="000D787A" w:rsidRPr="00E224E9" w:rsidRDefault="00000000" w:rsidP="00E33E6F">
            <w:sdt>
              <w:sdtPr>
                <w:id w:val="1979337286"/>
                <w:placeholder>
                  <w:docPart w:val="653F36D0860F4656AC6B13AD9C47FD44"/>
                </w:placeholder>
                <w:temporary/>
                <w:showingPlcHdr/>
                <w15:appearance w15:val="hidden"/>
              </w:sdtPr>
              <w:sdtContent>
                <w:r w:rsidR="000D787A" w:rsidRPr="00E224E9">
                  <w:t>Describe the methods and demographics you used to obtain your data. Why did you choose the research tactics you implemented? How will this strategy inform on the topic you’re covering?</w:t>
                </w:r>
              </w:sdtContent>
            </w:sdt>
          </w:p>
        </w:tc>
      </w:tr>
      <w:bookmarkEnd w:id="1"/>
    </w:tbl>
    <w:p w14:paraId="5605EDAA" w14:textId="77777777" w:rsidR="00FE1126" w:rsidRDefault="00FE1126" w:rsidP="00FE1126"/>
    <w:p w14:paraId="3C7B773D" w14:textId="77777777" w:rsidR="00E33E6F" w:rsidRDefault="00E33E6F" w:rsidP="00FE1126">
      <w:pPr>
        <w:sectPr w:rsidR="00E33E6F" w:rsidSect="00E33E6F">
          <w:pgSz w:w="12240" w:h="15840"/>
          <w:pgMar w:top="1440" w:right="1440" w:bottom="1440" w:left="1440" w:header="720" w:footer="288" w:gutter="0"/>
          <w:cols w:space="720"/>
          <w:docGrid w:linePitch="360"/>
        </w:sectPr>
      </w:pPr>
    </w:p>
    <w:p w14:paraId="679A28E3" w14:textId="77777777" w:rsidR="00FE1126" w:rsidRDefault="008B18E1" w:rsidP="00FE1126">
      <w:r>
        <w:rPr>
          <w:noProof/>
        </w:rPr>
        <w:lastRenderedPageBreak/>
        <mc:AlternateContent>
          <mc:Choice Requires="wpg">
            <w:drawing>
              <wp:anchor distT="0" distB="0" distL="114300" distR="114300" simplePos="0" relativeHeight="251734016" behindDoc="1" locked="1" layoutInCell="1" allowOverlap="1" wp14:anchorId="3EC87FC4" wp14:editId="2CDA6ABB">
                <wp:simplePos x="0" y="0"/>
                <wp:positionH relativeFrom="column">
                  <wp:posOffset>-914400</wp:posOffset>
                </wp:positionH>
                <wp:positionV relativeFrom="paragraph">
                  <wp:posOffset>-914400</wp:posOffset>
                </wp:positionV>
                <wp:extent cx="7772400" cy="9601200"/>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01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328579" name="Group 20"/>
                        <wpg:cNvGrpSpPr/>
                        <wpg:grpSpPr>
                          <a:xfrm rot="10800000">
                            <a:off x="5760720" y="1424940"/>
                            <a:ext cx="2012621" cy="1396808"/>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67276660" name="Group 16"/>
                        <wpg:cNvGrpSpPr/>
                        <wpg:grpSpPr>
                          <a:xfrm>
                            <a:off x="3992880" y="6164580"/>
                            <a:ext cx="3172968" cy="2194560"/>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20587541"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4535C" id="Group 13" o:spid="_x0000_s1026" alt="&quot;&quot;" style="position:absolute;margin-left:-1in;margin-top:-1in;width:612pt;height:756pt;z-index:-251582464;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" fillcolor="#fff9f2 [3205]" stroked="f" strokeweight="1pt"/>
                <w10:anchorlock/>
              </v:group>
            </w:pict>
          </mc:Fallback>
        </mc:AlternateContent>
      </w:r>
    </w:p>
    <w:tbl>
      <w:tblPr>
        <w:tblStyle w:val="TableGrid"/>
        <w:tblW w:w="5850" w:type="dxa"/>
        <w:tblLayout w:type="fixed"/>
        <w:tblLook w:val="04A0" w:firstRow="1" w:lastRow="0" w:firstColumn="1" w:lastColumn="0" w:noHBand="0" w:noVBand="1"/>
      </w:tblPr>
      <w:tblGrid>
        <w:gridCol w:w="1800"/>
        <w:gridCol w:w="4050"/>
      </w:tblGrid>
      <w:tr w:rsidR="008877A1" w:rsidRPr="00BB0C86" w14:paraId="73DD5F61" w14:textId="77777777" w:rsidTr="008B18E1">
        <w:trPr>
          <w:trHeight w:val="2880"/>
        </w:trPr>
        <w:tc>
          <w:tcPr>
            <w:tcW w:w="5850" w:type="dxa"/>
            <w:gridSpan w:val="2"/>
            <w:shd w:val="clear" w:color="auto" w:fill="auto"/>
          </w:tcPr>
          <w:p w14:paraId="201F827B" w14:textId="77777777" w:rsidR="008877A1" w:rsidRPr="008B18E1" w:rsidRDefault="00000000" w:rsidP="008B18E1">
            <w:pPr>
              <w:pStyle w:val="Heading1"/>
            </w:pPr>
            <w:sdt>
              <w:sdtPr>
                <w:id w:val="1168292165"/>
                <w:placeholder>
                  <w:docPart w:val="42A72575C6824F419CB0615142F2897A"/>
                </w:placeholder>
                <w:showingPlcHdr/>
                <w15:appearance w15:val="hidden"/>
              </w:sdtPr>
              <w:sdtContent>
                <w:r w:rsidR="008B18E1" w:rsidRPr="008B18E1">
                  <w:t>key findings</w:t>
                </w:r>
              </w:sdtContent>
            </w:sdt>
            <w:r w:rsidR="008B18E1">
              <w:t xml:space="preserve"> </w:t>
            </w:r>
          </w:p>
        </w:tc>
      </w:tr>
      <w:tr w:rsidR="008877A1" w:rsidRPr="00BB0C86" w14:paraId="791F68FD" w14:textId="77777777" w:rsidTr="008B18E1">
        <w:trPr>
          <w:trHeight w:val="534"/>
        </w:trPr>
        <w:tc>
          <w:tcPr>
            <w:tcW w:w="1800" w:type="dxa"/>
            <w:vMerge w:val="restart"/>
            <w:shd w:val="clear" w:color="auto" w:fill="auto"/>
          </w:tcPr>
          <w:p w14:paraId="0EA0FD02" w14:textId="77777777" w:rsidR="008877A1" w:rsidRPr="006C3737" w:rsidRDefault="006078C8" w:rsidP="008B18E1">
            <w:pPr>
              <w:pStyle w:val="TOC2"/>
              <w:spacing w:after="0"/>
              <w:ind w:left="0"/>
              <w:jc w:val="center"/>
            </w:pPr>
            <w:r>
              <w:rPr>
                <w:noProof/>
              </w:rPr>
              <w:drawing>
                <wp:inline distT="0" distB="0" distL="0" distR="0" wp14:anchorId="523D4A52" wp14:editId="14590315">
                  <wp:extent cx="914400" cy="914400"/>
                  <wp:effectExtent l="0" t="0" r="0" b="0"/>
                  <wp:docPr id="1886949395" name="Graphic 14" descr="Handshak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49395" name="Graphic 1886949395" descr="Handshake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c>
        <w:tc>
          <w:tcPr>
            <w:tcW w:w="4050" w:type="dxa"/>
            <w:shd w:val="clear" w:color="auto" w:fill="auto"/>
            <w:tcMar>
              <w:left w:w="288" w:type="dxa"/>
              <w:right w:w="115" w:type="dxa"/>
            </w:tcMar>
          </w:tcPr>
          <w:p w14:paraId="5116F770" w14:textId="77777777" w:rsidR="008877A1" w:rsidRPr="008B18E1" w:rsidRDefault="00000000" w:rsidP="008B18E1">
            <w:pPr>
              <w:pStyle w:val="Heading2"/>
            </w:pPr>
            <w:sdt>
              <w:sdtPr>
                <w:id w:val="-105197240"/>
                <w:placeholder>
                  <w:docPart w:val="511E88321F8B4567B65F52FADA2B680C"/>
                </w:placeholder>
                <w:showingPlcHdr/>
                <w15:appearance w15:val="hidden"/>
              </w:sdtPr>
              <w:sdtContent>
                <w:r w:rsidR="008B18E1" w:rsidRPr="008B18E1">
                  <w:t>Key Findings #1</w:t>
                </w:r>
              </w:sdtContent>
            </w:sdt>
            <w:r w:rsidR="008B18E1" w:rsidRPr="008B18E1">
              <w:t xml:space="preserve"> </w:t>
            </w:r>
          </w:p>
        </w:tc>
      </w:tr>
      <w:tr w:rsidR="008877A1" w:rsidRPr="00BB0C86" w14:paraId="17BF5622" w14:textId="77777777" w:rsidTr="008B18E1">
        <w:trPr>
          <w:trHeight w:val="2160"/>
        </w:trPr>
        <w:tc>
          <w:tcPr>
            <w:tcW w:w="1800" w:type="dxa"/>
            <w:vMerge/>
            <w:shd w:val="clear" w:color="auto" w:fill="auto"/>
          </w:tcPr>
          <w:p w14:paraId="450BA1EE" w14:textId="77777777" w:rsidR="008877A1" w:rsidRPr="006C3737" w:rsidRDefault="008877A1" w:rsidP="008B18E1">
            <w:pPr>
              <w:pStyle w:val="TOC2"/>
              <w:spacing w:after="0"/>
              <w:ind w:left="0"/>
            </w:pPr>
          </w:p>
        </w:tc>
        <w:tc>
          <w:tcPr>
            <w:tcW w:w="4050" w:type="dxa"/>
            <w:shd w:val="clear" w:color="auto" w:fill="auto"/>
            <w:tcMar>
              <w:left w:w="288" w:type="dxa"/>
              <w:right w:w="115" w:type="dxa"/>
            </w:tcMar>
          </w:tcPr>
          <w:p w14:paraId="6A4FF037" w14:textId="77777777" w:rsidR="008877A1" w:rsidRPr="006C3737" w:rsidRDefault="00000000" w:rsidP="008B18E1">
            <w:sdt>
              <w:sdtPr>
                <w:id w:val="-1424570854"/>
                <w:placeholder>
                  <w:docPart w:val="3669CADBAC7744F2B24709B8C00A0724"/>
                </w:placeholder>
                <w:temporary/>
                <w:showingPlcHdr/>
                <w15:appearance w15:val="hidden"/>
              </w:sdtPr>
              <w:sdtContent>
                <w:r w:rsidR="008877A1" w:rsidRPr="00FE1126">
                  <w:t>Research and argument</w:t>
                </w:r>
              </w:sdtContent>
            </w:sdt>
          </w:p>
        </w:tc>
      </w:tr>
      <w:tr w:rsidR="008877A1" w:rsidRPr="00BB0C86" w14:paraId="3D0B896E" w14:textId="77777777" w:rsidTr="008B18E1">
        <w:trPr>
          <w:trHeight w:val="534"/>
        </w:trPr>
        <w:tc>
          <w:tcPr>
            <w:tcW w:w="1800" w:type="dxa"/>
            <w:vMerge w:val="restart"/>
            <w:shd w:val="clear" w:color="auto" w:fill="auto"/>
          </w:tcPr>
          <w:p w14:paraId="22581C43" w14:textId="77777777" w:rsidR="008877A1" w:rsidRPr="006C3737" w:rsidRDefault="006078C8" w:rsidP="008B18E1">
            <w:pPr>
              <w:pStyle w:val="TOC2"/>
              <w:spacing w:after="0"/>
              <w:ind w:left="0"/>
            </w:pPr>
            <w:r>
              <w:rPr>
                <w:noProof/>
              </w:rPr>
              <w:drawing>
                <wp:inline distT="0" distB="0" distL="0" distR="0" wp14:anchorId="35D8078F" wp14:editId="3BA6C501">
                  <wp:extent cx="917665" cy="917665"/>
                  <wp:effectExtent l="0" t="0" r="0" b="0"/>
                  <wp:docPr id="1957241614" name="Graphic 15" descr="Customer revie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1614" name="Graphic 1957241614" descr="Customer review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9269" cy="919269"/>
                          </a:xfrm>
                          <a:prstGeom prst="rect">
                            <a:avLst/>
                          </a:prstGeom>
                        </pic:spPr>
                      </pic:pic>
                    </a:graphicData>
                  </a:graphic>
                </wp:inline>
              </w:drawing>
            </w:r>
          </w:p>
        </w:tc>
        <w:tc>
          <w:tcPr>
            <w:tcW w:w="4050" w:type="dxa"/>
            <w:shd w:val="clear" w:color="auto" w:fill="auto"/>
            <w:tcMar>
              <w:left w:w="288" w:type="dxa"/>
              <w:right w:w="115" w:type="dxa"/>
            </w:tcMar>
          </w:tcPr>
          <w:p w14:paraId="2940FBE0" w14:textId="77777777" w:rsidR="008877A1" w:rsidRPr="008B18E1" w:rsidRDefault="00000000" w:rsidP="008B18E1">
            <w:pPr>
              <w:pStyle w:val="Heading2"/>
            </w:pPr>
            <w:sdt>
              <w:sdtPr>
                <w:id w:val="1724865773"/>
                <w:placeholder>
                  <w:docPart w:val="942A6DA9501D4429912700B6A2E2741B"/>
                </w:placeholder>
                <w:showingPlcHdr/>
                <w15:appearance w15:val="hidden"/>
              </w:sdtPr>
              <w:sdtContent>
                <w:r w:rsidR="008B18E1" w:rsidRPr="008B18E1">
                  <w:t>Key Findings #2</w:t>
                </w:r>
              </w:sdtContent>
            </w:sdt>
            <w:r w:rsidR="008B18E1" w:rsidRPr="008B18E1">
              <w:t xml:space="preserve"> </w:t>
            </w:r>
          </w:p>
        </w:tc>
      </w:tr>
      <w:tr w:rsidR="008877A1" w:rsidRPr="00BB0C86" w14:paraId="64710954" w14:textId="77777777" w:rsidTr="008B18E1">
        <w:trPr>
          <w:trHeight w:val="2160"/>
        </w:trPr>
        <w:tc>
          <w:tcPr>
            <w:tcW w:w="1800" w:type="dxa"/>
            <w:vMerge/>
            <w:shd w:val="clear" w:color="auto" w:fill="auto"/>
          </w:tcPr>
          <w:p w14:paraId="7EA41E9E" w14:textId="77777777" w:rsidR="008877A1" w:rsidRPr="006C3737" w:rsidRDefault="008877A1" w:rsidP="008B18E1">
            <w:pPr>
              <w:pStyle w:val="TOC2"/>
            </w:pPr>
          </w:p>
        </w:tc>
        <w:tc>
          <w:tcPr>
            <w:tcW w:w="4050" w:type="dxa"/>
            <w:shd w:val="clear" w:color="auto" w:fill="auto"/>
            <w:tcMar>
              <w:left w:w="288" w:type="dxa"/>
              <w:right w:w="115" w:type="dxa"/>
            </w:tcMar>
          </w:tcPr>
          <w:p w14:paraId="7937958C" w14:textId="77777777" w:rsidR="008877A1" w:rsidRPr="006C3737" w:rsidRDefault="00000000" w:rsidP="008B18E1">
            <w:sdt>
              <w:sdtPr>
                <w:id w:val="-1057633353"/>
                <w:placeholder>
                  <w:docPart w:val="9C00ECD7AAE840CEA9E6FAB5FFDCAFD9"/>
                </w:placeholder>
                <w:temporary/>
                <w:showingPlcHdr/>
                <w15:appearance w15:val="hidden"/>
              </w:sdtPr>
              <w:sdtContent>
                <w:r w:rsidR="008877A1" w:rsidRPr="00FE1126">
                  <w:t>Research and argument</w:t>
                </w:r>
              </w:sdtContent>
            </w:sdt>
          </w:p>
        </w:tc>
      </w:tr>
      <w:tr w:rsidR="008877A1" w:rsidRPr="00BB0C86" w14:paraId="413F5F1D" w14:textId="77777777" w:rsidTr="008B18E1">
        <w:trPr>
          <w:trHeight w:val="534"/>
        </w:trPr>
        <w:tc>
          <w:tcPr>
            <w:tcW w:w="1800" w:type="dxa"/>
            <w:vMerge w:val="restart"/>
            <w:shd w:val="clear" w:color="auto" w:fill="auto"/>
          </w:tcPr>
          <w:p w14:paraId="5F7FC3E4" w14:textId="77777777" w:rsidR="008877A1" w:rsidRPr="006C3737" w:rsidRDefault="006078C8" w:rsidP="008B18E1">
            <w:pPr>
              <w:pStyle w:val="TOC2"/>
              <w:spacing w:after="0"/>
              <w:ind w:left="0"/>
            </w:pPr>
            <w:r>
              <w:rPr>
                <w:noProof/>
              </w:rPr>
              <w:drawing>
                <wp:inline distT="0" distB="0" distL="0" distR="0" wp14:anchorId="07E078DB" wp14:editId="49891398">
                  <wp:extent cx="914400" cy="914400"/>
                  <wp:effectExtent l="0" t="0" r="0" b="0"/>
                  <wp:docPr id="580694478" name="Graphic 17" descr="Business Grow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94478" name="Graphic 580694478" descr="Business Growth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c>
          <w:tcPr>
            <w:tcW w:w="4050" w:type="dxa"/>
            <w:shd w:val="clear" w:color="auto" w:fill="auto"/>
            <w:tcMar>
              <w:left w:w="288" w:type="dxa"/>
              <w:right w:w="115" w:type="dxa"/>
            </w:tcMar>
          </w:tcPr>
          <w:p w14:paraId="438ADCA4" w14:textId="77777777" w:rsidR="008877A1" w:rsidRPr="008B18E1" w:rsidRDefault="00000000" w:rsidP="008B18E1">
            <w:pPr>
              <w:pStyle w:val="Heading2"/>
            </w:pPr>
            <w:sdt>
              <w:sdtPr>
                <w:id w:val="1586654435"/>
                <w:placeholder>
                  <w:docPart w:val="BCBB16A235EC42A1A3C3FF33F30BEABA"/>
                </w:placeholder>
                <w:showingPlcHdr/>
                <w15:appearance w15:val="hidden"/>
              </w:sdtPr>
              <w:sdtContent>
                <w:r w:rsidR="008B18E1" w:rsidRPr="008B18E1">
                  <w:t>Key Findings #3</w:t>
                </w:r>
              </w:sdtContent>
            </w:sdt>
            <w:r w:rsidR="008B18E1" w:rsidRPr="008B18E1">
              <w:t xml:space="preserve"> </w:t>
            </w:r>
          </w:p>
        </w:tc>
      </w:tr>
      <w:tr w:rsidR="008877A1" w:rsidRPr="00BB0C86" w14:paraId="4C1E621A" w14:textId="77777777" w:rsidTr="008B18E1">
        <w:trPr>
          <w:trHeight w:val="2160"/>
        </w:trPr>
        <w:tc>
          <w:tcPr>
            <w:tcW w:w="1800" w:type="dxa"/>
            <w:vMerge/>
            <w:shd w:val="clear" w:color="auto" w:fill="F3E1C2" w:themeFill="accent5" w:themeFillTint="66"/>
          </w:tcPr>
          <w:p w14:paraId="3730A5B7" w14:textId="77777777" w:rsidR="008877A1" w:rsidRPr="006C3737" w:rsidRDefault="008877A1" w:rsidP="008B18E1">
            <w:pPr>
              <w:pStyle w:val="TOC2"/>
            </w:pPr>
          </w:p>
        </w:tc>
        <w:tc>
          <w:tcPr>
            <w:tcW w:w="4050" w:type="dxa"/>
            <w:shd w:val="clear" w:color="auto" w:fill="auto"/>
            <w:tcMar>
              <w:left w:w="288" w:type="dxa"/>
              <w:right w:w="115" w:type="dxa"/>
            </w:tcMar>
          </w:tcPr>
          <w:p w14:paraId="60523093" w14:textId="77777777" w:rsidR="008877A1" w:rsidRPr="006C3737" w:rsidRDefault="00000000" w:rsidP="008B18E1">
            <w:sdt>
              <w:sdtPr>
                <w:id w:val="-924639484"/>
                <w:placeholder>
                  <w:docPart w:val="7A44BBF37A114FC8BD850C9D63687E8F"/>
                </w:placeholder>
                <w:temporary/>
                <w:showingPlcHdr/>
                <w15:appearance w15:val="hidden"/>
              </w:sdtPr>
              <w:sdtContent>
                <w:r w:rsidR="008877A1" w:rsidRPr="00FE1126">
                  <w:t>Research and argument</w:t>
                </w:r>
              </w:sdtContent>
            </w:sdt>
          </w:p>
        </w:tc>
      </w:tr>
    </w:tbl>
    <w:p w14:paraId="44A64C19" w14:textId="77777777" w:rsidR="000E20E4" w:rsidRDefault="000E20E4" w:rsidP="00FE1126"/>
    <w:p w14:paraId="3AC22DF4" w14:textId="77777777" w:rsidR="008B18E1" w:rsidRDefault="008B18E1" w:rsidP="00FE1126">
      <w:pPr>
        <w:sectPr w:rsidR="008B18E1" w:rsidSect="00E33E6F">
          <w:pgSz w:w="12240" w:h="15840"/>
          <w:pgMar w:top="1440" w:right="1440" w:bottom="1440" w:left="1440" w:header="720" w:footer="288" w:gutter="0"/>
          <w:cols w:space="720"/>
          <w:docGrid w:linePitch="360"/>
        </w:sectPr>
      </w:pPr>
    </w:p>
    <w:p w14:paraId="4669BF6F" w14:textId="77777777" w:rsidR="00CB2C44" w:rsidRDefault="008B18E1" w:rsidP="001624D6">
      <w:r>
        <w:rPr>
          <w:noProof/>
        </w:rPr>
        <w:lastRenderedPageBreak/>
        <mc:AlternateContent>
          <mc:Choice Requires="wpg">
            <w:drawing>
              <wp:anchor distT="0" distB="0" distL="114300" distR="114300" simplePos="0" relativeHeight="251737088" behindDoc="1" locked="1" layoutInCell="1" allowOverlap="1" wp14:anchorId="2AC1843D" wp14:editId="5CFADFB7">
                <wp:simplePos x="0" y="0"/>
                <wp:positionH relativeFrom="column">
                  <wp:posOffset>-914400</wp:posOffset>
                </wp:positionH>
                <wp:positionV relativeFrom="paragraph">
                  <wp:posOffset>-914400</wp:posOffset>
                </wp:positionV>
                <wp:extent cx="7781544" cy="9610344"/>
                <wp:effectExtent l="0" t="0" r="0" b="0"/>
                <wp:wrapNone/>
                <wp:docPr id="1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1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190312"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556984"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7030990" name="Group 22"/>
                        <wpg:cNvGrpSpPr/>
                        <wpg:grpSpPr>
                          <a:xfrm rot="10800000">
                            <a:off x="5768340" y="784860"/>
                            <a:ext cx="2012950" cy="1396365"/>
                            <a:chOff x="0" y="0"/>
                            <a:chExt cx="928687" cy="643890"/>
                          </a:xfrm>
                        </wpg:grpSpPr>
                        <wps:wsp>
                          <wps:cNvPr id="1294676252"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790489"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2797667"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0301264"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636991" id="Group 15" o:spid="_x0000_s1026" alt="&quot;&quot;" style="position:absolute;margin-left:-1in;margin-top:-1in;width:612.7pt;height:756.7pt;z-index:-251579392;mso-width-relative:margin;mso-height-relative:margin" coordsize="77812,96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" fillcolor="#f8e9d7 [663]" stroked="f" strokeweight="1pt"/>
                <v:rect id="Rectangle 23" o:spid="_x0000_s1028" style="position:absolute;top:48234;width:77597;height:4782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" fillcolor="#234756 [3206]" stroked="f" strokeweight="1pt"/>
                <v:rect id="Rectangle 24" o:spid="_x0000_s1029" style="position:absolute;left:5715;top:6019;width:66294;height:840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" fillcolor="#fff9f2 [3205]" stroked="f" strokeweight="1pt"/>
                <v:group id="Group 22" o:spid="_x0000_s1030" style="position:absolute;left:57683;top:7848;width:20129;height:13964;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">
                  <v:shape id="Freeform 1294676252"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874790489"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2032797667"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&#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shape id="Freeform 400301264" o:spid="_x0000_s1034"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&#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group>
                <w10:anchorlock/>
              </v:group>
            </w:pict>
          </mc:Fallback>
        </mc:AlternateContent>
      </w:r>
    </w:p>
    <w:tbl>
      <w:tblPr>
        <w:tblStyle w:val="TableGrid"/>
        <w:tblW w:w="9360" w:type="dxa"/>
        <w:tblLayout w:type="fixed"/>
        <w:tblLook w:val="04A0" w:firstRow="1" w:lastRow="0" w:firstColumn="1" w:lastColumn="0" w:noHBand="0" w:noVBand="1"/>
      </w:tblPr>
      <w:tblGrid>
        <w:gridCol w:w="4680"/>
        <w:gridCol w:w="4680"/>
      </w:tblGrid>
      <w:tr w:rsidR="00F10AB7" w:rsidRPr="00BB0C86" w14:paraId="311B815A" w14:textId="77777777" w:rsidTr="008B18E1">
        <w:trPr>
          <w:trHeight w:val="1296"/>
        </w:trPr>
        <w:tc>
          <w:tcPr>
            <w:tcW w:w="9360" w:type="dxa"/>
            <w:gridSpan w:val="2"/>
            <w:shd w:val="clear" w:color="auto" w:fill="auto"/>
          </w:tcPr>
          <w:p w14:paraId="61E1DE56" w14:textId="77777777" w:rsidR="00F10AB7" w:rsidRPr="008877A1" w:rsidRDefault="00000000" w:rsidP="008B18E1">
            <w:pPr>
              <w:pStyle w:val="Heading1"/>
            </w:pPr>
            <w:sdt>
              <w:sdtPr>
                <w:id w:val="-916474089"/>
                <w:placeholder>
                  <w:docPart w:val="F52B13814B514010AD26CAADD43ADB4B"/>
                </w:placeholder>
                <w:showingPlcHdr/>
                <w15:appearance w15:val="hidden"/>
              </w:sdtPr>
              <w:sdtContent>
                <w:r w:rsidR="008B18E1" w:rsidRPr="008B18E1">
                  <w:t>visual data</w:t>
                </w:r>
              </w:sdtContent>
            </w:sdt>
            <w:r w:rsidR="008B18E1">
              <w:t xml:space="preserve"> </w:t>
            </w:r>
          </w:p>
        </w:tc>
      </w:tr>
      <w:tr w:rsidR="00F10AB7" w:rsidRPr="008B18E1" w14:paraId="0BDC24EE" w14:textId="77777777" w:rsidTr="008B18E1">
        <w:trPr>
          <w:trHeight w:val="1584"/>
        </w:trPr>
        <w:tc>
          <w:tcPr>
            <w:tcW w:w="4680" w:type="dxa"/>
            <w:shd w:val="clear" w:color="auto" w:fill="auto"/>
          </w:tcPr>
          <w:p w14:paraId="073E3A0F" w14:textId="77777777" w:rsidR="00F10AB7" w:rsidRPr="008B18E1" w:rsidRDefault="00000000" w:rsidP="008B18E1">
            <w:pPr>
              <w:pStyle w:val="Heading2"/>
            </w:pPr>
            <w:sdt>
              <w:sdtPr>
                <w:id w:val="1420135939"/>
                <w:placeholder>
                  <w:docPart w:val="D1C1611D86544371A8379B5EC693487C"/>
                </w:placeholder>
                <w:temporary/>
                <w:showingPlcHdr/>
                <w15:appearance w15:val="hidden"/>
              </w:sdtPr>
              <w:sdtContent>
                <w:r w:rsidR="00F10AB7" w:rsidRPr="008B18E1">
                  <w:rPr>
                    <w:rStyle w:val="Heading2Char"/>
                    <w:rFonts w:asciiTheme="minorHAnsi" w:hAnsiTheme="minorHAnsi"/>
                    <w:b/>
                    <w:caps/>
                    <w:sz w:val="24"/>
                  </w:rPr>
                  <w:t>Insert any data tables/charts/graphs/infographics etc.</w:t>
                </w:r>
              </w:sdtContent>
            </w:sdt>
          </w:p>
        </w:tc>
        <w:tc>
          <w:tcPr>
            <w:tcW w:w="4680" w:type="dxa"/>
          </w:tcPr>
          <w:p w14:paraId="7945F530" w14:textId="77777777" w:rsidR="00F10AB7" w:rsidRPr="008B18E1" w:rsidRDefault="00F10AB7" w:rsidP="008B18E1">
            <w:pPr>
              <w:pStyle w:val="Heading2"/>
            </w:pPr>
          </w:p>
        </w:tc>
      </w:tr>
      <w:tr w:rsidR="00F10AB7" w:rsidRPr="00BB0C86" w14:paraId="5F21B1A6" w14:textId="77777777" w:rsidTr="008B18E1">
        <w:trPr>
          <w:trHeight w:val="7920"/>
        </w:trPr>
        <w:tc>
          <w:tcPr>
            <w:tcW w:w="9360" w:type="dxa"/>
            <w:gridSpan w:val="2"/>
            <w:shd w:val="clear" w:color="auto" w:fill="auto"/>
            <w:vAlign w:val="center"/>
          </w:tcPr>
          <w:p w14:paraId="178186EB" w14:textId="77777777" w:rsidR="00F10AB7" w:rsidRDefault="00F10AB7" w:rsidP="008B18E1">
            <w:pPr>
              <w:pStyle w:val="Style4"/>
              <w:jc w:val="center"/>
              <w:rPr>
                <w:noProof/>
              </w:rPr>
            </w:pPr>
            <w:r>
              <w:rPr>
                <w:noProof/>
              </w:rPr>
              <w:drawing>
                <wp:inline distT="0" distB="0" distL="0" distR="0" wp14:anchorId="1F655B3B" wp14:editId="0E69A18E">
                  <wp:extent cx="5486400" cy="4132126"/>
                  <wp:effectExtent l="0" t="0" r="0" b="0"/>
                  <wp:docPr id="1560943197" name="Chart 21"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2AA903B3" w14:textId="77777777" w:rsidR="001624D6" w:rsidRDefault="001624D6" w:rsidP="005E2F7C"/>
    <w:p w14:paraId="30FFAE10" w14:textId="77777777" w:rsidR="008B18E1" w:rsidRDefault="008B18E1" w:rsidP="00F90700">
      <w:pPr>
        <w:sectPr w:rsidR="008B18E1" w:rsidSect="00E33E6F">
          <w:pgSz w:w="12240" w:h="15840"/>
          <w:pgMar w:top="1440" w:right="1440" w:bottom="1440" w:left="1440" w:header="720" w:footer="288" w:gutter="0"/>
          <w:cols w:space="720"/>
          <w:docGrid w:linePitch="360"/>
        </w:sectPr>
      </w:pPr>
    </w:p>
    <w:p w14:paraId="5BC572F4" w14:textId="77777777" w:rsidR="00F90700" w:rsidRDefault="008B18E1" w:rsidP="00F90700">
      <w:r>
        <w:rPr>
          <w:noProof/>
        </w:rPr>
        <w:lastRenderedPageBreak/>
        <mc:AlternateContent>
          <mc:Choice Requires="wpg">
            <w:drawing>
              <wp:anchor distT="0" distB="0" distL="114300" distR="114300" simplePos="0" relativeHeight="251703296" behindDoc="1" locked="1" layoutInCell="1" allowOverlap="1" wp14:anchorId="05678421" wp14:editId="6F449AA9">
                <wp:simplePos x="0" y="0"/>
                <wp:positionH relativeFrom="column">
                  <wp:posOffset>-914400</wp:posOffset>
                </wp:positionH>
                <wp:positionV relativeFrom="paragraph">
                  <wp:posOffset>-914400</wp:posOffset>
                </wp:positionV>
                <wp:extent cx="7772400" cy="9610344"/>
                <wp:effectExtent l="0" t="0" r="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10344"/>
                          <a:chOff x="0" y="0"/>
                          <a:chExt cx="7772400" cy="9605963"/>
                        </a:xfrm>
                      </wpg:grpSpPr>
                      <wps:wsp>
                        <wps:cNvPr id="16"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744119"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647146" name="Rectangle 26"/>
                        <wps:cNvSpPr/>
                        <wps:spPr>
                          <a:xfrm flipH="1">
                            <a:off x="571500" y="599123"/>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4447931" name="Group 25"/>
                        <wpg:cNvGrpSpPr/>
                        <wpg:grpSpPr>
                          <a:xfrm rot="5400000">
                            <a:off x="5351780" y="274003"/>
                            <a:ext cx="1772285" cy="1224280"/>
                            <a:chOff x="0" y="0"/>
                            <a:chExt cx="928687" cy="643890"/>
                          </a:xfrm>
                        </wpg:grpSpPr>
                        <wps:wsp>
                          <wps:cNvPr id="80949363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456011"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2638102"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819887"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A4307F6" id="Group 17" o:spid="_x0000_s1026" alt="&quot;&quot;" style="position:absolute;margin-left:-1in;margin-top:-1in;width:612pt;height:756.7pt;z-index:-251613184;mso-height-relative:margin" coordsize="77724,9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">
                <v:rect id="Rectangle 28" o:spid="_x0000_s1027" style="position:absolute;top:47;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" fillcolor="#234756 [3206]" stroked="f" strokeweight="1pt"/>
                <v:rect id="Rectangle 26" o:spid="_x0000_s1029" style="position:absolute;left:5715;top:5991;width:66294;height:840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" fillcolor="#fff9f2 [3205]" stroked="f" strokeweight="1pt"/>
                <v:group id="Group 25" o:spid="_x0000_s1030"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9360" w:type="dxa"/>
        <w:tblLook w:val="04A0" w:firstRow="1" w:lastRow="0" w:firstColumn="1" w:lastColumn="0" w:noHBand="0" w:noVBand="1"/>
      </w:tblPr>
      <w:tblGrid>
        <w:gridCol w:w="7920"/>
        <w:gridCol w:w="1440"/>
      </w:tblGrid>
      <w:tr w:rsidR="00F90700" w:rsidRPr="00E224E9" w14:paraId="346C53EF" w14:textId="77777777" w:rsidTr="008B18E1">
        <w:trPr>
          <w:trHeight w:val="1346"/>
        </w:trPr>
        <w:tc>
          <w:tcPr>
            <w:tcW w:w="9360" w:type="dxa"/>
            <w:gridSpan w:val="2"/>
          </w:tcPr>
          <w:p w14:paraId="40D7DDFF" w14:textId="77777777" w:rsidR="00F90700" w:rsidRPr="008877A1" w:rsidRDefault="00000000" w:rsidP="008B18E1">
            <w:pPr>
              <w:pStyle w:val="Heading1"/>
            </w:pPr>
            <w:sdt>
              <w:sdtPr>
                <w:id w:val="161439248"/>
                <w:placeholder>
                  <w:docPart w:val="61331905557B453E84B0D7CD9A7F0578"/>
                </w:placeholder>
                <w:showingPlcHdr/>
                <w15:appearance w15:val="hidden"/>
              </w:sdtPr>
              <w:sdtContent>
                <w:r w:rsidR="008B18E1" w:rsidRPr="008B18E1">
                  <w:t>conclusion</w:t>
                </w:r>
              </w:sdtContent>
            </w:sdt>
            <w:r w:rsidR="008B18E1">
              <w:t xml:space="preserve"> </w:t>
            </w:r>
          </w:p>
        </w:tc>
      </w:tr>
      <w:tr w:rsidR="00F90700" w:rsidRPr="00E224E9" w14:paraId="40A143C1" w14:textId="77777777" w:rsidTr="008B18E1">
        <w:trPr>
          <w:trHeight w:val="1968"/>
        </w:trPr>
        <w:tc>
          <w:tcPr>
            <w:tcW w:w="9360" w:type="dxa"/>
            <w:gridSpan w:val="2"/>
          </w:tcPr>
          <w:p w14:paraId="3ADCB890" w14:textId="77777777" w:rsidR="00F90700" w:rsidRPr="00E224E9" w:rsidRDefault="00000000" w:rsidP="008B18E1">
            <w:pPr>
              <w:jc w:val="left"/>
            </w:pPr>
            <w:sdt>
              <w:sdtPr>
                <w:id w:val="700059379"/>
                <w:placeholder>
                  <w:docPart w:val="9D62C12557D64734AE5AAD993A734575"/>
                </w:placeholder>
                <w:temporary/>
                <w:showingPlcHdr/>
                <w15:appearance w15:val="hidden"/>
              </w:sdtPr>
              <w:sdtContent>
                <w:r w:rsidR="00F90700" w:rsidRPr="008B18E1">
                  <w:t>Time to wrap it up. What is your conclusion? How would you synthesize all the information into something even the busiest CEO wants to read? What are the key takeaways? How does your product/service/methodology uniquely address the issues raised by your study?</w:t>
                </w:r>
              </w:sdtContent>
            </w:sdt>
          </w:p>
        </w:tc>
      </w:tr>
      <w:tr w:rsidR="0094457B" w:rsidRPr="00E224E9" w14:paraId="768B2FFE" w14:textId="77777777" w:rsidTr="00EE4B2E">
        <w:trPr>
          <w:trHeight w:val="720"/>
        </w:trPr>
        <w:tc>
          <w:tcPr>
            <w:tcW w:w="9360" w:type="dxa"/>
            <w:gridSpan w:val="2"/>
            <w:shd w:val="clear" w:color="auto" w:fill="F8E9D7" w:themeFill="accent4" w:themeFillTint="33"/>
            <w:tcMar>
              <w:left w:w="288" w:type="dxa"/>
              <w:right w:w="115" w:type="dxa"/>
            </w:tcMar>
            <w:vAlign w:val="center"/>
          </w:tcPr>
          <w:p w14:paraId="05B11BFB" w14:textId="77777777" w:rsidR="0094457B" w:rsidRPr="008B18E1" w:rsidRDefault="00000000" w:rsidP="008B18E1">
            <w:pPr>
              <w:pStyle w:val="Heading2"/>
            </w:pPr>
            <w:sdt>
              <w:sdtPr>
                <w:id w:val="1369264799"/>
                <w:placeholder>
                  <w:docPart w:val="EC8E115620EB42D98F8DDECF16F4CA11"/>
                </w:placeholder>
                <w:showingPlcHdr/>
                <w15:appearance w15:val="hidden"/>
              </w:sdtPr>
              <w:sdtContent>
                <w:r w:rsidR="008B18E1" w:rsidRPr="008B18E1">
                  <w:t>takeaway #1</w:t>
                </w:r>
              </w:sdtContent>
            </w:sdt>
            <w:r w:rsidR="008B18E1" w:rsidRPr="008B18E1">
              <w:t xml:space="preserve"> </w:t>
            </w:r>
          </w:p>
        </w:tc>
      </w:tr>
      <w:tr w:rsidR="0094457B" w:rsidRPr="004A6EAC" w14:paraId="2AE82E1B" w14:textId="77777777" w:rsidTr="00EE4B2E">
        <w:trPr>
          <w:trHeight w:val="1728"/>
        </w:trPr>
        <w:tc>
          <w:tcPr>
            <w:tcW w:w="7920" w:type="dxa"/>
            <w:tcMar>
              <w:top w:w="288" w:type="dxa"/>
              <w:left w:w="288" w:type="dxa"/>
              <w:right w:w="115" w:type="dxa"/>
            </w:tcMar>
          </w:tcPr>
          <w:p w14:paraId="54BD0BDF" w14:textId="77777777" w:rsidR="00F90700" w:rsidRPr="00C851FC" w:rsidRDefault="00000000" w:rsidP="00EE4B2E">
            <w:pPr>
              <w:rPr>
                <w:rFonts w:cs="Times New Roman (Body CS)"/>
                <w:lang w:val="fr-FR"/>
              </w:rPr>
            </w:pPr>
            <w:sdt>
              <w:sdtPr>
                <w:rPr>
                  <w:rFonts w:cs="Times New Roman (Body CS)"/>
                  <w:lang w:val="fr-FR"/>
                </w:rPr>
                <w:id w:val="2082785085"/>
                <w:placeholder>
                  <w:docPart w:val="2863D789A7BB4FF0B50A207722881AB2"/>
                </w:placeholder>
                <w:showingPlcHdr/>
                <w15:appearance w15:val="hidden"/>
              </w:sdtPr>
              <w:sdtContent>
                <w:r w:rsidR="00EE4B2E" w:rsidRPr="00EE4B2E">
                  <w:t xml:space="preserve">Lorem ipsum dolor sit amet, consectetur adipiscing elit, sed do eiusmod tempor incididunt ut labore et dolore magna aliqua. Ut enim ad minim veniam, quis nostrud exercitation ullamco laboris nisi ut aliquip ex ea commodo consequat. </w:t>
                </w:r>
                <w:r w:rsidR="00EE4B2E" w:rsidRPr="00EE4B2E">
                  <w:rPr>
                    <w:lang w:val="fr-FR"/>
                  </w:rPr>
                  <w:t>Duis aute irure dolor in reprehenderit in voluptate velit esse cillum dolore eu fugiat nulla pariatur.</w:t>
                </w:r>
              </w:sdtContent>
            </w:sdt>
            <w:r w:rsidR="00EE4B2E">
              <w:rPr>
                <w:rFonts w:cs="Times New Roman (Body CS)"/>
                <w:lang w:val="fr-FR"/>
              </w:rPr>
              <w:t xml:space="preserve"> </w:t>
            </w:r>
          </w:p>
        </w:tc>
        <w:tc>
          <w:tcPr>
            <w:tcW w:w="1440" w:type="dxa"/>
            <w:tcMar>
              <w:top w:w="288" w:type="dxa"/>
            </w:tcMar>
          </w:tcPr>
          <w:p w14:paraId="737D59BA" w14:textId="77777777" w:rsidR="00F90700" w:rsidRPr="00C851FC" w:rsidRDefault="00F90700" w:rsidP="008B18E1">
            <w:pPr>
              <w:rPr>
                <w:lang w:val="fr-FR"/>
              </w:rPr>
            </w:pPr>
          </w:p>
        </w:tc>
      </w:tr>
      <w:tr w:rsidR="0094457B" w:rsidRPr="00E224E9" w14:paraId="5C6119CE" w14:textId="77777777" w:rsidTr="00EE4B2E">
        <w:trPr>
          <w:trHeight w:val="720"/>
        </w:trPr>
        <w:tc>
          <w:tcPr>
            <w:tcW w:w="9360" w:type="dxa"/>
            <w:gridSpan w:val="2"/>
            <w:shd w:val="clear" w:color="auto" w:fill="F8E9D7" w:themeFill="accent4" w:themeFillTint="33"/>
            <w:tcMar>
              <w:left w:w="288" w:type="dxa"/>
              <w:right w:w="115" w:type="dxa"/>
            </w:tcMar>
            <w:vAlign w:val="center"/>
          </w:tcPr>
          <w:p w14:paraId="283D8D43" w14:textId="77777777" w:rsidR="0094457B" w:rsidRPr="008B18E1" w:rsidRDefault="00000000" w:rsidP="008B18E1">
            <w:pPr>
              <w:pStyle w:val="Heading2"/>
            </w:pPr>
            <w:sdt>
              <w:sdtPr>
                <w:id w:val="-1231918493"/>
                <w:placeholder>
                  <w:docPart w:val="E0B1B8BA0C314B9FAA1D4EFDBF18F819"/>
                </w:placeholder>
                <w:showingPlcHdr/>
                <w15:appearance w15:val="hidden"/>
              </w:sdtPr>
              <w:sdtContent>
                <w:r w:rsidR="008B18E1" w:rsidRPr="008B18E1">
                  <w:t>Takeaway #2</w:t>
                </w:r>
              </w:sdtContent>
            </w:sdt>
            <w:r w:rsidR="008B18E1" w:rsidRPr="008B18E1">
              <w:t xml:space="preserve"> </w:t>
            </w:r>
          </w:p>
        </w:tc>
      </w:tr>
      <w:tr w:rsidR="00F90700" w:rsidRPr="004A6EAC" w14:paraId="235EA460" w14:textId="77777777" w:rsidTr="00EE4B2E">
        <w:trPr>
          <w:trHeight w:val="1728"/>
        </w:trPr>
        <w:tc>
          <w:tcPr>
            <w:tcW w:w="7920" w:type="dxa"/>
            <w:tcMar>
              <w:top w:w="288" w:type="dxa"/>
              <w:left w:w="288" w:type="dxa"/>
              <w:right w:w="115" w:type="dxa"/>
            </w:tcMar>
          </w:tcPr>
          <w:p w14:paraId="1427E535" w14:textId="77777777" w:rsidR="00F90700" w:rsidRPr="00C851FC" w:rsidRDefault="00000000" w:rsidP="00EE4B2E">
            <w:pPr>
              <w:rPr>
                <w:lang w:val="fr-FR"/>
              </w:rPr>
            </w:pPr>
            <w:sdt>
              <w:sdtPr>
                <w:rPr>
                  <w:lang w:val="fr-FR"/>
                </w:rPr>
                <w:id w:val="1013959482"/>
                <w:placeholder>
                  <w:docPart w:val="4C73F1C38A50446EA62E599FADA1475F"/>
                </w:placeholder>
                <w:showingPlcHdr/>
                <w15:appearance w15:val="hidden"/>
              </w:sdtPr>
              <w:sdtContent>
                <w:r w:rsidR="008B18E1" w:rsidRPr="008B18E1">
                  <w:t xml:space="preserve">Lorem ipsum dolor sit amet, consectetur adipiscing elit, sed do eiusmod tempor incididunt ut labore et dolore magna aliqua. Ut enim ad minim veniam, quis nostrud exercitation ullamco laboris nisi ut aliquip ex ea commodo consequat. </w:t>
                </w:r>
                <w:r w:rsidR="008B18E1" w:rsidRPr="008B18E1">
                  <w:rPr>
                    <w:lang w:val="fr-FR"/>
                  </w:rPr>
                  <w:t>Duis aute irure dolor in reprehenderit in voluptate velit esse cillum dolore eu fugiat nulla pariatur.</w:t>
                </w:r>
              </w:sdtContent>
            </w:sdt>
            <w:r w:rsidR="008B18E1">
              <w:rPr>
                <w:lang w:val="fr-FR"/>
              </w:rPr>
              <w:t xml:space="preserve"> </w:t>
            </w:r>
          </w:p>
        </w:tc>
        <w:tc>
          <w:tcPr>
            <w:tcW w:w="1440" w:type="dxa"/>
            <w:tcMar>
              <w:top w:w="288" w:type="dxa"/>
            </w:tcMar>
          </w:tcPr>
          <w:p w14:paraId="5990CEE9" w14:textId="77777777" w:rsidR="00F90700" w:rsidRPr="00C851FC" w:rsidRDefault="00F90700" w:rsidP="00EE4B2E">
            <w:pPr>
              <w:rPr>
                <w:lang w:val="fr-FR"/>
              </w:rPr>
            </w:pPr>
          </w:p>
        </w:tc>
      </w:tr>
      <w:tr w:rsidR="0094457B" w:rsidRPr="00E224E9" w14:paraId="7DFBFDCC" w14:textId="77777777" w:rsidTr="00EE4B2E">
        <w:trPr>
          <w:trHeight w:val="720"/>
        </w:trPr>
        <w:tc>
          <w:tcPr>
            <w:tcW w:w="9360" w:type="dxa"/>
            <w:gridSpan w:val="2"/>
            <w:shd w:val="clear" w:color="auto" w:fill="F8E9D7" w:themeFill="accent4" w:themeFillTint="33"/>
            <w:tcMar>
              <w:left w:w="288" w:type="dxa"/>
              <w:right w:w="115" w:type="dxa"/>
            </w:tcMar>
            <w:vAlign w:val="center"/>
          </w:tcPr>
          <w:p w14:paraId="00D4C7A7" w14:textId="77777777" w:rsidR="0094457B" w:rsidRPr="008B18E1" w:rsidRDefault="00000000" w:rsidP="008B18E1">
            <w:pPr>
              <w:pStyle w:val="Heading2"/>
            </w:pPr>
            <w:sdt>
              <w:sdtPr>
                <w:id w:val="1788847034"/>
                <w:placeholder>
                  <w:docPart w:val="560ED64F42634186AE2C1DAA4A959A1C"/>
                </w:placeholder>
                <w:showingPlcHdr/>
                <w15:appearance w15:val="hidden"/>
              </w:sdtPr>
              <w:sdtContent>
                <w:r w:rsidR="008B18E1" w:rsidRPr="008B18E1">
                  <w:t>Takeaway #3</w:t>
                </w:r>
              </w:sdtContent>
            </w:sdt>
            <w:r w:rsidR="008B18E1" w:rsidRPr="008B18E1">
              <w:t xml:space="preserve"> </w:t>
            </w:r>
          </w:p>
        </w:tc>
      </w:tr>
      <w:tr w:rsidR="00F90700" w:rsidRPr="004A6EAC" w14:paraId="68213589" w14:textId="77777777" w:rsidTr="00EE4B2E">
        <w:trPr>
          <w:trHeight w:val="1728"/>
        </w:trPr>
        <w:tc>
          <w:tcPr>
            <w:tcW w:w="7920" w:type="dxa"/>
            <w:tcMar>
              <w:top w:w="288" w:type="dxa"/>
              <w:left w:w="288" w:type="dxa"/>
              <w:right w:w="115" w:type="dxa"/>
            </w:tcMar>
          </w:tcPr>
          <w:p w14:paraId="47447ACA" w14:textId="77777777" w:rsidR="00F90700" w:rsidRPr="00C851FC" w:rsidRDefault="00000000" w:rsidP="00EE4B2E">
            <w:pPr>
              <w:rPr>
                <w:lang w:val="fr-FR"/>
              </w:rPr>
            </w:pPr>
            <w:sdt>
              <w:sdtPr>
                <w:rPr>
                  <w:lang w:val="fr-FR"/>
                </w:rPr>
                <w:id w:val="-1388947144"/>
                <w:placeholder>
                  <w:docPart w:val="88F77CF24AA242B19942D62DF826A564"/>
                </w:placeholder>
                <w:showingPlcHdr/>
                <w15:appearance w15:val="hidden"/>
              </w:sdtPr>
              <w:sdtContent>
                <w:r w:rsidR="008B18E1" w:rsidRPr="008B18E1">
                  <w:t xml:space="preserve">Lorem ipsum dolor sit amet, consectetur adipiscing elit, sed do eiusmod tempor incididunt ut labore et dolore magna aliqua. Ut enim ad minim veniam, quis nostrud exercitation ullamco laboris nisi ut aliquip ex ea commodo consequat. </w:t>
                </w:r>
                <w:r w:rsidR="008B18E1" w:rsidRPr="008B18E1">
                  <w:rPr>
                    <w:lang w:val="fr-FR"/>
                  </w:rPr>
                  <w:t>Duis aute irure dolor in reprehenderit in voluptate velit esse cillum dolore eu fugiat nulla pariatur.</w:t>
                </w:r>
              </w:sdtContent>
            </w:sdt>
            <w:r w:rsidR="008B18E1">
              <w:rPr>
                <w:lang w:val="fr-FR"/>
              </w:rPr>
              <w:t xml:space="preserve"> </w:t>
            </w:r>
          </w:p>
        </w:tc>
        <w:tc>
          <w:tcPr>
            <w:tcW w:w="1440" w:type="dxa"/>
            <w:tcMar>
              <w:top w:w="288" w:type="dxa"/>
            </w:tcMar>
          </w:tcPr>
          <w:p w14:paraId="29276A2E" w14:textId="77777777" w:rsidR="00F90700" w:rsidRPr="00C851FC" w:rsidRDefault="00F90700" w:rsidP="00EE4B2E">
            <w:pPr>
              <w:rPr>
                <w:lang w:val="fr-FR"/>
              </w:rPr>
            </w:pPr>
          </w:p>
        </w:tc>
      </w:tr>
    </w:tbl>
    <w:p w14:paraId="5D0FA5E7" w14:textId="77777777" w:rsidR="006512AE" w:rsidRPr="008B18E1" w:rsidRDefault="006512AE" w:rsidP="008B18E1">
      <w:pPr>
        <w:pStyle w:val="ListBullet"/>
        <w:numPr>
          <w:ilvl w:val="0"/>
          <w:numId w:val="0"/>
        </w:numPr>
        <w:rPr>
          <w:lang w:val="fr-FR"/>
        </w:rPr>
      </w:pPr>
    </w:p>
    <w:sectPr w:rsidR="006512AE" w:rsidRPr="008B18E1"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28E5C" w14:textId="77777777" w:rsidR="004B5623" w:rsidRDefault="004B5623" w:rsidP="00706D60">
      <w:r>
        <w:separator/>
      </w:r>
    </w:p>
  </w:endnote>
  <w:endnote w:type="continuationSeparator" w:id="0">
    <w:p w14:paraId="4085847C" w14:textId="77777777" w:rsidR="004B5623" w:rsidRDefault="004B5623"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6428"/>
      <w:docPartObj>
        <w:docPartGallery w:val="Page Numbers (Bottom of Page)"/>
        <w:docPartUnique/>
      </w:docPartObj>
    </w:sdtPr>
    <w:sdtContent>
      <w:p w14:paraId="71098D56" w14:textId="77777777"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D9D5D9A" wp14:editId="291CC852">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03679"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DC712" w14:textId="77777777" w:rsidR="004B5623" w:rsidRDefault="004B5623" w:rsidP="00706D60">
      <w:r>
        <w:separator/>
      </w:r>
    </w:p>
  </w:footnote>
  <w:footnote w:type="continuationSeparator" w:id="0">
    <w:p w14:paraId="1C65BC61" w14:textId="77777777" w:rsidR="004B5623" w:rsidRDefault="004B5623"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687429"/>
    <w:multiLevelType w:val="multilevel"/>
    <w:tmpl w:val="2C9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77D24"/>
    <w:multiLevelType w:val="multilevel"/>
    <w:tmpl w:val="29F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61398"/>
    <w:multiLevelType w:val="multilevel"/>
    <w:tmpl w:val="C24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 w15:restartNumberingAfterBreak="0">
    <w:nsid w:val="5DBD6477"/>
    <w:multiLevelType w:val="multilevel"/>
    <w:tmpl w:val="FC2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4D202F"/>
    <w:multiLevelType w:val="multilevel"/>
    <w:tmpl w:val="DA2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C2054"/>
    <w:multiLevelType w:val="multilevel"/>
    <w:tmpl w:val="ECEA8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499712">
    <w:abstractNumId w:val="4"/>
  </w:num>
  <w:num w:numId="2" w16cid:durableId="860126263">
    <w:abstractNumId w:val="6"/>
  </w:num>
  <w:num w:numId="3" w16cid:durableId="995691771">
    <w:abstractNumId w:val="0"/>
  </w:num>
  <w:num w:numId="4" w16cid:durableId="814444850">
    <w:abstractNumId w:val="8"/>
  </w:num>
  <w:num w:numId="5" w16cid:durableId="322247866">
    <w:abstractNumId w:val="5"/>
  </w:num>
  <w:num w:numId="6" w16cid:durableId="872495370">
    <w:abstractNumId w:val="3"/>
  </w:num>
  <w:num w:numId="7" w16cid:durableId="1613439178">
    <w:abstractNumId w:val="7"/>
  </w:num>
  <w:num w:numId="8" w16cid:durableId="1004279546">
    <w:abstractNumId w:val="2"/>
  </w:num>
  <w:num w:numId="9" w16cid:durableId="1367412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B4"/>
    <w:rsid w:val="00012D78"/>
    <w:rsid w:val="00020FC9"/>
    <w:rsid w:val="000411DF"/>
    <w:rsid w:val="0008174B"/>
    <w:rsid w:val="00097B52"/>
    <w:rsid w:val="000B5E2F"/>
    <w:rsid w:val="000C1A28"/>
    <w:rsid w:val="000D787A"/>
    <w:rsid w:val="000E13BA"/>
    <w:rsid w:val="000E20E4"/>
    <w:rsid w:val="000E2CA6"/>
    <w:rsid w:val="00136DDD"/>
    <w:rsid w:val="00143F48"/>
    <w:rsid w:val="001624D6"/>
    <w:rsid w:val="001624FF"/>
    <w:rsid w:val="00165112"/>
    <w:rsid w:val="00184A71"/>
    <w:rsid w:val="0019191C"/>
    <w:rsid w:val="00194A6B"/>
    <w:rsid w:val="001A0417"/>
    <w:rsid w:val="001A2F93"/>
    <w:rsid w:val="001A70F2"/>
    <w:rsid w:val="001B64FF"/>
    <w:rsid w:val="001B6E4C"/>
    <w:rsid w:val="0022046C"/>
    <w:rsid w:val="002437EF"/>
    <w:rsid w:val="0029640C"/>
    <w:rsid w:val="002974C8"/>
    <w:rsid w:val="002B5D98"/>
    <w:rsid w:val="002C5772"/>
    <w:rsid w:val="002D2E15"/>
    <w:rsid w:val="002F281A"/>
    <w:rsid w:val="00301652"/>
    <w:rsid w:val="003161E7"/>
    <w:rsid w:val="003412C7"/>
    <w:rsid w:val="003A563E"/>
    <w:rsid w:val="003C1D00"/>
    <w:rsid w:val="00416074"/>
    <w:rsid w:val="00422963"/>
    <w:rsid w:val="00441D66"/>
    <w:rsid w:val="00444828"/>
    <w:rsid w:val="00451943"/>
    <w:rsid w:val="00497899"/>
    <w:rsid w:val="004A6EAC"/>
    <w:rsid w:val="004B5623"/>
    <w:rsid w:val="004C5E1B"/>
    <w:rsid w:val="004E1DD5"/>
    <w:rsid w:val="004F392D"/>
    <w:rsid w:val="004F48FA"/>
    <w:rsid w:val="00500DAE"/>
    <w:rsid w:val="0054254B"/>
    <w:rsid w:val="00542F7A"/>
    <w:rsid w:val="00576B76"/>
    <w:rsid w:val="00586D8C"/>
    <w:rsid w:val="005D0E34"/>
    <w:rsid w:val="005E2F7C"/>
    <w:rsid w:val="006078C8"/>
    <w:rsid w:val="00610FAF"/>
    <w:rsid w:val="006512AE"/>
    <w:rsid w:val="00655E62"/>
    <w:rsid w:val="006778E3"/>
    <w:rsid w:val="006B6867"/>
    <w:rsid w:val="006C3737"/>
    <w:rsid w:val="006C430C"/>
    <w:rsid w:val="006D3FD3"/>
    <w:rsid w:val="00706D60"/>
    <w:rsid w:val="00710767"/>
    <w:rsid w:val="007142D3"/>
    <w:rsid w:val="007331D7"/>
    <w:rsid w:val="0073372F"/>
    <w:rsid w:val="00733E78"/>
    <w:rsid w:val="00770E01"/>
    <w:rsid w:val="007E363C"/>
    <w:rsid w:val="007F23B4"/>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E10BD"/>
    <w:rsid w:val="009F08A3"/>
    <w:rsid w:val="00A11154"/>
    <w:rsid w:val="00A518CA"/>
    <w:rsid w:val="00A63178"/>
    <w:rsid w:val="00A67774"/>
    <w:rsid w:val="00B01BDC"/>
    <w:rsid w:val="00B1245B"/>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F4053"/>
    <w:rsid w:val="00CF754B"/>
    <w:rsid w:val="00D25B00"/>
    <w:rsid w:val="00D26120"/>
    <w:rsid w:val="00D63AFC"/>
    <w:rsid w:val="00D92464"/>
    <w:rsid w:val="00DA25BD"/>
    <w:rsid w:val="00DA6894"/>
    <w:rsid w:val="00DC487D"/>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A212A"/>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640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paragraph" w:styleId="Heading3">
    <w:name w:val="heading 3"/>
    <w:basedOn w:val="Normal"/>
    <w:next w:val="Normal"/>
    <w:link w:val="Heading3Char"/>
    <w:uiPriority w:val="9"/>
    <w:semiHidden/>
    <w:qFormat/>
    <w:rsid w:val="007F23B4"/>
    <w:pPr>
      <w:keepNext/>
      <w:keepLines/>
      <w:spacing w:before="40" w:after="0"/>
      <w:outlineLvl w:val="2"/>
    </w:pPr>
    <w:rPr>
      <w:rFonts w:asciiTheme="majorHAnsi" w:eastAsiaTheme="majorEastAsia" w:hAnsiTheme="majorHAnsi" w:cstheme="majorBidi"/>
      <w:color w:val="6C1B14"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Heading3Char">
    <w:name w:val="Heading 3 Char"/>
    <w:basedOn w:val="DefaultParagraphFont"/>
    <w:link w:val="Heading3"/>
    <w:uiPriority w:val="9"/>
    <w:semiHidden/>
    <w:rsid w:val="007F23B4"/>
    <w:rPr>
      <w:rFonts w:asciiTheme="majorHAnsi" w:eastAsiaTheme="majorEastAsia" w:hAnsiTheme="majorHAnsi" w:cstheme="majorBidi"/>
      <w:color w:val="6C1B14"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981">
      <w:bodyDiv w:val="1"/>
      <w:marLeft w:val="0"/>
      <w:marRight w:val="0"/>
      <w:marTop w:val="0"/>
      <w:marBottom w:val="0"/>
      <w:divBdr>
        <w:top w:val="none" w:sz="0" w:space="0" w:color="auto"/>
        <w:left w:val="none" w:sz="0" w:space="0" w:color="auto"/>
        <w:bottom w:val="none" w:sz="0" w:space="0" w:color="auto"/>
        <w:right w:val="none" w:sz="0" w:space="0" w:color="auto"/>
      </w:divBdr>
    </w:div>
    <w:div w:id="1311329498">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Whitepaper.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373760571595227E-2"/>
          <c:y val="6.7619486706623641E-2"/>
          <c:w val="0.70219907407407411"/>
          <c:h val="0.93238051329337635"/>
        </c:manualLayout>
      </c:layout>
      <c:doughnut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C5-1349-8A08-FDCB7B75CD73}"/>
              </c:ext>
            </c:extLst>
          </c:dPt>
          <c:dPt>
            <c:idx val="1"/>
            <c:bubble3D val="0"/>
            <c:spPr>
              <a:solidFill>
                <a:schemeClr val="accent5">
                  <a:lumMod val="40000"/>
                  <a:lumOff val="60000"/>
                </a:schemeClr>
              </a:solidFill>
              <a:ln w="19050">
                <a:solidFill>
                  <a:schemeClr val="lt1"/>
                </a:solidFill>
              </a:ln>
              <a:effectLst/>
            </c:spPr>
            <c:extLst>
              <c:ext xmlns:c16="http://schemas.microsoft.com/office/drawing/2014/chart" uri="{C3380CC4-5D6E-409C-BE32-E72D297353CC}">
                <c16:uniqueId val="{00000003-B0C5-1349-8A08-FDCB7B75C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0C5-1349-8A08-FDCB7B75C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0C5-1349-8A08-FDCB7B75CD73}"/>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B0C5-1349-8A08-FDCB7B75CD7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DD0EDDB80244EB8FC35AAA205A80E0"/>
        <w:category>
          <w:name w:val="General"/>
          <w:gallery w:val="placeholder"/>
        </w:category>
        <w:types>
          <w:type w:val="bbPlcHdr"/>
        </w:types>
        <w:behaviors>
          <w:behavior w:val="content"/>
        </w:behaviors>
        <w:guid w:val="{C15A727A-BB9F-445B-9980-445546C42D48}"/>
      </w:docPartPr>
      <w:docPartBody>
        <w:p w:rsidR="00000000" w:rsidRDefault="00000000">
          <w:pPr>
            <w:pStyle w:val="7BDD0EDDB80244EB8FC35AAA205A80E0"/>
          </w:pPr>
          <w:r w:rsidRPr="00C851FC">
            <w:t>product</w:t>
          </w:r>
        </w:p>
      </w:docPartBody>
    </w:docPart>
    <w:docPart>
      <w:docPartPr>
        <w:name w:val="CD05E10CFA9C4BA3AD25920C89241C36"/>
        <w:category>
          <w:name w:val="General"/>
          <w:gallery w:val="placeholder"/>
        </w:category>
        <w:types>
          <w:type w:val="bbPlcHdr"/>
        </w:types>
        <w:behaviors>
          <w:behavior w:val="content"/>
        </w:behaviors>
        <w:guid w:val="{28506A7A-0880-4890-848E-75C1673281FB}"/>
      </w:docPartPr>
      <w:docPartBody>
        <w:p w:rsidR="00000000" w:rsidRDefault="00000000">
          <w:pPr>
            <w:pStyle w:val="CD05E10CFA9C4BA3AD25920C89241C36"/>
          </w:pPr>
          <w:r w:rsidRPr="00C851FC">
            <w:t>launch</w:t>
          </w:r>
        </w:p>
      </w:docPartBody>
    </w:docPart>
    <w:docPart>
      <w:docPartPr>
        <w:name w:val="A36BBE0BB16F4775A448C1E899F1868E"/>
        <w:category>
          <w:name w:val="General"/>
          <w:gallery w:val="placeholder"/>
        </w:category>
        <w:types>
          <w:type w:val="bbPlcHdr"/>
        </w:types>
        <w:behaviors>
          <w:behavior w:val="content"/>
        </w:behaviors>
        <w:guid w:val="{7A237970-AECF-41EF-8B6D-98DBF7635A41}"/>
      </w:docPartPr>
      <w:docPartBody>
        <w:p w:rsidR="00000000" w:rsidRDefault="00000000">
          <w:pPr>
            <w:pStyle w:val="A36BBE0BB16F4775A448C1E899F1868E"/>
          </w:pPr>
          <w:r w:rsidRPr="00C851FC">
            <w:t>review</w:t>
          </w:r>
        </w:p>
      </w:docPartBody>
    </w:docPart>
    <w:docPart>
      <w:docPartPr>
        <w:name w:val="3A52DDDA127447AFB260A8B225325F23"/>
        <w:category>
          <w:name w:val="General"/>
          <w:gallery w:val="placeholder"/>
        </w:category>
        <w:types>
          <w:type w:val="bbPlcHdr"/>
        </w:types>
        <w:behaviors>
          <w:behavior w:val="content"/>
        </w:behaviors>
        <w:guid w:val="{47D72BBB-CA8D-461D-93C4-3B503E386D26}"/>
      </w:docPartPr>
      <w:docPartBody>
        <w:p w:rsidR="00000000" w:rsidRDefault="00000000">
          <w:pPr>
            <w:pStyle w:val="3A52DDDA127447AFB260A8B225325F23"/>
          </w:pPr>
          <w:r w:rsidRPr="00194A6B">
            <w:t>Subtitle goes here</w:t>
          </w:r>
        </w:p>
      </w:docPartBody>
    </w:docPart>
    <w:docPart>
      <w:docPartPr>
        <w:name w:val="AA83546F42414844B0FAA2828F952E42"/>
        <w:category>
          <w:name w:val="General"/>
          <w:gallery w:val="placeholder"/>
        </w:category>
        <w:types>
          <w:type w:val="bbPlcHdr"/>
        </w:types>
        <w:behaviors>
          <w:behavior w:val="content"/>
        </w:behaviors>
        <w:guid w:val="{C3A88FA5-C4A9-49B8-A25E-F0110CCB05E3}"/>
      </w:docPartPr>
      <w:docPartBody>
        <w:p w:rsidR="00000000" w:rsidRDefault="00000000">
          <w:pPr>
            <w:pStyle w:val="AA83546F42414844B0FAA2828F952E42"/>
          </w:pPr>
          <w:r w:rsidRPr="00194A6B">
            <w:t>Mirjam Nilsson</w:t>
          </w:r>
        </w:p>
      </w:docPartBody>
    </w:docPart>
    <w:docPart>
      <w:docPartPr>
        <w:name w:val="484BF17E62034552B1260B92376337C5"/>
        <w:category>
          <w:name w:val="General"/>
          <w:gallery w:val="placeholder"/>
        </w:category>
        <w:types>
          <w:type w:val="bbPlcHdr"/>
        </w:types>
        <w:behaviors>
          <w:behavior w:val="content"/>
        </w:behaviors>
        <w:guid w:val="{94FC1877-D941-40FA-802B-6080F016B02D}"/>
      </w:docPartPr>
      <w:docPartBody>
        <w:p w:rsidR="00000000" w:rsidRDefault="00000000">
          <w:pPr>
            <w:pStyle w:val="484BF17E62034552B1260B92376337C5"/>
          </w:pPr>
          <w:r w:rsidRPr="00194A6B">
            <w:t>Company Name</w:t>
          </w:r>
        </w:p>
      </w:docPartBody>
    </w:docPart>
    <w:docPart>
      <w:docPartPr>
        <w:name w:val="B3E0E61B45084BBAAE528021D9DA3926"/>
        <w:category>
          <w:name w:val="General"/>
          <w:gallery w:val="placeholder"/>
        </w:category>
        <w:types>
          <w:type w:val="bbPlcHdr"/>
        </w:types>
        <w:behaviors>
          <w:behavior w:val="content"/>
        </w:behaviors>
        <w:guid w:val="{51ECA7FA-6BAF-4D50-B17D-731DA34659C6}"/>
      </w:docPartPr>
      <w:docPartBody>
        <w:p w:rsidR="00000000" w:rsidRDefault="00000000">
          <w:pPr>
            <w:pStyle w:val="B3E0E61B45084BBAAE528021D9DA3926"/>
          </w:pPr>
          <w:r w:rsidRPr="00EE4B2E">
            <w:t>table of contents</w:t>
          </w:r>
        </w:p>
      </w:docPartBody>
    </w:docPart>
    <w:docPart>
      <w:docPartPr>
        <w:name w:val="0864A288DFB44BFEA8B1E8EF50F2B361"/>
        <w:category>
          <w:name w:val="General"/>
          <w:gallery w:val="placeholder"/>
        </w:category>
        <w:types>
          <w:type w:val="bbPlcHdr"/>
        </w:types>
        <w:behaviors>
          <w:behavior w:val="content"/>
        </w:behaviors>
        <w:guid w:val="{9A5466B0-E90C-4FE4-8A15-F7106EA03019}"/>
      </w:docPartPr>
      <w:docPartBody>
        <w:p w:rsidR="00000000" w:rsidRDefault="00000000">
          <w:pPr>
            <w:pStyle w:val="0864A288DFB44BFEA8B1E8EF50F2B361"/>
          </w:pPr>
          <w:r w:rsidRPr="00EE4B2E">
            <w:t>Introduction</w:t>
          </w:r>
          <w:r w:rsidRPr="00EE4B2E">
            <w:tab/>
          </w:r>
          <w:r>
            <w:t>3</w:t>
          </w:r>
        </w:p>
      </w:docPartBody>
    </w:docPart>
    <w:docPart>
      <w:docPartPr>
        <w:name w:val="B04632D9F2064DE5A22AB19ED9712191"/>
        <w:category>
          <w:name w:val="General"/>
          <w:gallery w:val="placeholder"/>
        </w:category>
        <w:types>
          <w:type w:val="bbPlcHdr"/>
        </w:types>
        <w:behaviors>
          <w:behavior w:val="content"/>
        </w:behaviors>
        <w:guid w:val="{31BCFB89-79BC-493B-83EA-F0C2F10BFA02}"/>
      </w:docPartPr>
      <w:docPartBody>
        <w:p w:rsidR="00000000" w:rsidRDefault="00000000">
          <w:pPr>
            <w:pStyle w:val="B04632D9F2064DE5A22AB19ED9712191"/>
          </w:pPr>
          <w:r w:rsidRPr="00EE4B2E">
            <w:t>Methodology</w:t>
          </w:r>
          <w:r w:rsidRPr="00EE4B2E">
            <w:tab/>
          </w:r>
          <w:r>
            <w:t>4</w:t>
          </w:r>
        </w:p>
      </w:docPartBody>
    </w:docPart>
    <w:docPart>
      <w:docPartPr>
        <w:name w:val="A9831EB60E3042C2A83525DEB7A05DA8"/>
        <w:category>
          <w:name w:val="General"/>
          <w:gallery w:val="placeholder"/>
        </w:category>
        <w:types>
          <w:type w:val="bbPlcHdr"/>
        </w:types>
        <w:behaviors>
          <w:behavior w:val="content"/>
        </w:behaviors>
        <w:guid w:val="{966737B6-24E4-4321-8791-C8F307923C78}"/>
      </w:docPartPr>
      <w:docPartBody>
        <w:p w:rsidR="00000000" w:rsidRDefault="00000000">
          <w:pPr>
            <w:pStyle w:val="A9831EB60E3042C2A83525DEB7A05DA8"/>
          </w:pPr>
          <w:r w:rsidRPr="004A6EAC">
            <w:t>Key Findings</w:t>
          </w:r>
          <w:r w:rsidRPr="004A6EAC">
            <w:tab/>
            <w:t>5</w:t>
          </w:r>
        </w:p>
      </w:docPartBody>
    </w:docPart>
    <w:docPart>
      <w:docPartPr>
        <w:name w:val="C1AC3494E06D4678BE2F9D233D011240"/>
        <w:category>
          <w:name w:val="General"/>
          <w:gallery w:val="placeholder"/>
        </w:category>
        <w:types>
          <w:type w:val="bbPlcHdr"/>
        </w:types>
        <w:behaviors>
          <w:behavior w:val="content"/>
        </w:behaviors>
        <w:guid w:val="{B2830BA3-158C-4364-9EC7-114DFFB2A62D}"/>
      </w:docPartPr>
      <w:docPartBody>
        <w:p w:rsidR="00000000" w:rsidRDefault="00000000">
          <w:pPr>
            <w:pStyle w:val="C1AC3494E06D4678BE2F9D233D011240"/>
          </w:pPr>
          <w:r w:rsidRPr="004A6EAC">
            <w:t xml:space="preserve">Visual </w:t>
          </w:r>
          <w:r w:rsidRPr="004A6EAC">
            <w:t>Data</w:t>
          </w:r>
          <w:r w:rsidRPr="004A6EAC">
            <w:tab/>
            <w:t>6</w:t>
          </w:r>
        </w:p>
      </w:docPartBody>
    </w:docPart>
    <w:docPart>
      <w:docPartPr>
        <w:name w:val="0F1F1F700E8E4D76BDB0CF0C4EC60E3A"/>
        <w:category>
          <w:name w:val="General"/>
          <w:gallery w:val="placeholder"/>
        </w:category>
        <w:types>
          <w:type w:val="bbPlcHdr"/>
        </w:types>
        <w:behaviors>
          <w:behavior w:val="content"/>
        </w:behaviors>
        <w:guid w:val="{2331DF16-FFF5-4C03-A00D-F341EB62367C}"/>
      </w:docPartPr>
      <w:docPartBody>
        <w:p w:rsidR="00000000" w:rsidRDefault="00000000">
          <w:pPr>
            <w:pStyle w:val="0F1F1F700E8E4D76BDB0CF0C4EC60E3A"/>
          </w:pPr>
          <w:r w:rsidRPr="004A6EAC">
            <w:t>Conclusion</w:t>
          </w:r>
          <w:r w:rsidRPr="004A6EAC">
            <w:tab/>
            <w:t>7</w:t>
          </w:r>
        </w:p>
      </w:docPartBody>
    </w:docPart>
    <w:docPart>
      <w:docPartPr>
        <w:name w:val="3B8DFBFEBFAE431E8195E7B17DBBCB42"/>
        <w:category>
          <w:name w:val="General"/>
          <w:gallery w:val="placeholder"/>
        </w:category>
        <w:types>
          <w:type w:val="bbPlcHdr"/>
        </w:types>
        <w:behaviors>
          <w:behavior w:val="content"/>
        </w:behaviors>
        <w:guid w:val="{4B5A2B63-E00F-44ED-A5A9-9370960B959D}"/>
      </w:docPartPr>
      <w:docPartBody>
        <w:p w:rsidR="00000000" w:rsidRDefault="00000000">
          <w:pPr>
            <w:pStyle w:val="3B8DFBFEBFAE431E8195E7B17DBBCB42"/>
          </w:pPr>
          <w:r w:rsidRPr="00EE4B2E">
            <w:t>Mirjam nilson</w:t>
          </w:r>
        </w:p>
      </w:docPartBody>
    </w:docPart>
    <w:docPart>
      <w:docPartPr>
        <w:name w:val="F3C69F7629F4442FA9F7F914B9AEAFDD"/>
        <w:category>
          <w:name w:val="General"/>
          <w:gallery w:val="placeholder"/>
        </w:category>
        <w:types>
          <w:type w:val="bbPlcHdr"/>
        </w:types>
        <w:behaviors>
          <w:behavior w:val="content"/>
        </w:behaviors>
        <w:guid w:val="{B151F2AE-2B21-42C2-845C-0626869DAEA0}"/>
      </w:docPartPr>
      <w:docPartBody>
        <w:p w:rsidR="00000000" w:rsidRDefault="00000000">
          <w:pPr>
            <w:pStyle w:val="F3C69F7629F4442FA9F7F914B9AEAFDD"/>
          </w:pPr>
          <w:r w:rsidRPr="00E33E6F">
            <w:t>introduction</w:t>
          </w:r>
        </w:p>
      </w:docPartBody>
    </w:docPart>
    <w:docPart>
      <w:docPartPr>
        <w:name w:val="677E4C35B34D434BB79C05C093D419FC"/>
        <w:category>
          <w:name w:val="General"/>
          <w:gallery w:val="placeholder"/>
        </w:category>
        <w:types>
          <w:type w:val="bbPlcHdr"/>
        </w:types>
        <w:behaviors>
          <w:behavior w:val="content"/>
        </w:behaviors>
        <w:guid w:val="{F73E06BF-6C7B-4B2B-B070-591B99C9933B}"/>
      </w:docPartPr>
      <w:docPartBody>
        <w:p w:rsidR="00000000" w:rsidRPr="00655E62" w:rsidRDefault="00000000" w:rsidP="006C3737">
          <w:r w:rsidRPr="00655E62">
            <w:t xml:space="preserve">In a few words, identify and address a problem and a proposed solution. You can focus on common dilemmas, new trends, changing techniques, industry comparisons, new entries to market, etc. How do you propose on solving this issue and what are your recommendations? The solution is based on a thorough examination of the problem and potential solutions. </w:t>
          </w:r>
        </w:p>
        <w:p w:rsidR="00000000" w:rsidRDefault="00000000">
          <w:pPr>
            <w:pStyle w:val="677E4C35B34D434BB79C05C093D419FC"/>
          </w:pPr>
          <w:r w:rsidRPr="00655E62">
            <w:t>Make sure you that you have your audience in mind when you write your white paper. Who is your audience and what are you trying to convey? Are they industry experts or is this an investment pitch to a business audience? This should help you set the tone and the correct verbiage for your paper.</w:t>
          </w:r>
        </w:p>
      </w:docPartBody>
    </w:docPart>
    <w:docPart>
      <w:docPartPr>
        <w:name w:val="F519515D5E3047C9BFBC36F8ACC160F2"/>
        <w:category>
          <w:name w:val="General"/>
          <w:gallery w:val="placeholder"/>
        </w:category>
        <w:types>
          <w:type w:val="bbPlcHdr"/>
        </w:types>
        <w:behaviors>
          <w:behavior w:val="content"/>
        </w:behaviors>
        <w:guid w:val="{0A306D3A-1125-48CF-A0BB-9CB96D7A24C6}"/>
      </w:docPartPr>
      <w:docPartBody>
        <w:p w:rsidR="00000000" w:rsidRDefault="00000000">
          <w:pPr>
            <w:pStyle w:val="F519515D5E3047C9BFBC36F8ACC160F2"/>
          </w:pPr>
          <w:r w:rsidRPr="00E33E6F">
            <w:t>methodology</w:t>
          </w:r>
        </w:p>
      </w:docPartBody>
    </w:docPart>
    <w:docPart>
      <w:docPartPr>
        <w:name w:val="653F36D0860F4656AC6B13AD9C47FD44"/>
        <w:category>
          <w:name w:val="General"/>
          <w:gallery w:val="placeholder"/>
        </w:category>
        <w:types>
          <w:type w:val="bbPlcHdr"/>
        </w:types>
        <w:behaviors>
          <w:behavior w:val="content"/>
        </w:behaviors>
        <w:guid w:val="{96E7EA25-C80E-4590-A434-2411131C09A5}"/>
      </w:docPartPr>
      <w:docPartBody>
        <w:p w:rsidR="00000000" w:rsidRDefault="00000000">
          <w:pPr>
            <w:pStyle w:val="653F36D0860F4656AC6B13AD9C47FD44"/>
          </w:pPr>
          <w:r w:rsidRPr="00E224E9">
            <w:t xml:space="preserve">Describe the methods and demographics you used to obtain your data. Why did you </w:t>
          </w:r>
          <w:r w:rsidRPr="00E224E9">
            <w:t>choose the research tactics you implemented? How will this strategy inform on the topic you’re covering?</w:t>
          </w:r>
        </w:p>
      </w:docPartBody>
    </w:docPart>
    <w:docPart>
      <w:docPartPr>
        <w:name w:val="42A72575C6824F419CB0615142F2897A"/>
        <w:category>
          <w:name w:val="General"/>
          <w:gallery w:val="placeholder"/>
        </w:category>
        <w:types>
          <w:type w:val="bbPlcHdr"/>
        </w:types>
        <w:behaviors>
          <w:behavior w:val="content"/>
        </w:behaviors>
        <w:guid w:val="{66C5902D-1ADB-4560-8CA4-6EB1285F242B}"/>
      </w:docPartPr>
      <w:docPartBody>
        <w:p w:rsidR="00000000" w:rsidRDefault="00000000">
          <w:pPr>
            <w:pStyle w:val="42A72575C6824F419CB0615142F2897A"/>
          </w:pPr>
          <w:r w:rsidRPr="008B18E1">
            <w:t>key findings</w:t>
          </w:r>
        </w:p>
      </w:docPartBody>
    </w:docPart>
    <w:docPart>
      <w:docPartPr>
        <w:name w:val="511E88321F8B4567B65F52FADA2B680C"/>
        <w:category>
          <w:name w:val="General"/>
          <w:gallery w:val="placeholder"/>
        </w:category>
        <w:types>
          <w:type w:val="bbPlcHdr"/>
        </w:types>
        <w:behaviors>
          <w:behavior w:val="content"/>
        </w:behaviors>
        <w:guid w:val="{3287F2EA-14E9-461F-A81B-70A67C94F153}"/>
      </w:docPartPr>
      <w:docPartBody>
        <w:p w:rsidR="00000000" w:rsidRDefault="00000000">
          <w:pPr>
            <w:pStyle w:val="511E88321F8B4567B65F52FADA2B680C"/>
          </w:pPr>
          <w:r w:rsidRPr="008B18E1">
            <w:t>Key Findings #1</w:t>
          </w:r>
        </w:p>
      </w:docPartBody>
    </w:docPart>
    <w:docPart>
      <w:docPartPr>
        <w:name w:val="3669CADBAC7744F2B24709B8C00A0724"/>
        <w:category>
          <w:name w:val="General"/>
          <w:gallery w:val="placeholder"/>
        </w:category>
        <w:types>
          <w:type w:val="bbPlcHdr"/>
        </w:types>
        <w:behaviors>
          <w:behavior w:val="content"/>
        </w:behaviors>
        <w:guid w:val="{CD2320AE-8DD2-4D3E-B1AD-D2BAD5C22C29}"/>
      </w:docPartPr>
      <w:docPartBody>
        <w:p w:rsidR="00000000" w:rsidRDefault="00000000">
          <w:pPr>
            <w:pStyle w:val="3669CADBAC7744F2B24709B8C00A0724"/>
          </w:pPr>
          <w:r w:rsidRPr="00FE1126">
            <w:t>Research and argument</w:t>
          </w:r>
        </w:p>
      </w:docPartBody>
    </w:docPart>
    <w:docPart>
      <w:docPartPr>
        <w:name w:val="942A6DA9501D4429912700B6A2E2741B"/>
        <w:category>
          <w:name w:val="General"/>
          <w:gallery w:val="placeholder"/>
        </w:category>
        <w:types>
          <w:type w:val="bbPlcHdr"/>
        </w:types>
        <w:behaviors>
          <w:behavior w:val="content"/>
        </w:behaviors>
        <w:guid w:val="{1C65431A-FE7E-4808-9DF8-6F03B20779EC}"/>
      </w:docPartPr>
      <w:docPartBody>
        <w:p w:rsidR="00000000" w:rsidRDefault="00000000">
          <w:pPr>
            <w:pStyle w:val="942A6DA9501D4429912700B6A2E2741B"/>
          </w:pPr>
          <w:r w:rsidRPr="008B18E1">
            <w:t>Key Findings #2</w:t>
          </w:r>
        </w:p>
      </w:docPartBody>
    </w:docPart>
    <w:docPart>
      <w:docPartPr>
        <w:name w:val="9C00ECD7AAE840CEA9E6FAB5FFDCAFD9"/>
        <w:category>
          <w:name w:val="General"/>
          <w:gallery w:val="placeholder"/>
        </w:category>
        <w:types>
          <w:type w:val="bbPlcHdr"/>
        </w:types>
        <w:behaviors>
          <w:behavior w:val="content"/>
        </w:behaviors>
        <w:guid w:val="{893A0274-C40F-4A6F-AB79-11B67F9E0E48}"/>
      </w:docPartPr>
      <w:docPartBody>
        <w:p w:rsidR="00000000" w:rsidRDefault="00000000">
          <w:pPr>
            <w:pStyle w:val="9C00ECD7AAE840CEA9E6FAB5FFDCAFD9"/>
          </w:pPr>
          <w:r w:rsidRPr="00FE1126">
            <w:t>Research and argument</w:t>
          </w:r>
        </w:p>
      </w:docPartBody>
    </w:docPart>
    <w:docPart>
      <w:docPartPr>
        <w:name w:val="BCBB16A235EC42A1A3C3FF33F30BEABA"/>
        <w:category>
          <w:name w:val="General"/>
          <w:gallery w:val="placeholder"/>
        </w:category>
        <w:types>
          <w:type w:val="bbPlcHdr"/>
        </w:types>
        <w:behaviors>
          <w:behavior w:val="content"/>
        </w:behaviors>
        <w:guid w:val="{814548F0-D5C8-4B4C-808E-76745767F032}"/>
      </w:docPartPr>
      <w:docPartBody>
        <w:p w:rsidR="00000000" w:rsidRDefault="00000000">
          <w:pPr>
            <w:pStyle w:val="BCBB16A235EC42A1A3C3FF33F30BEABA"/>
          </w:pPr>
          <w:r w:rsidRPr="008B18E1">
            <w:t>Key Findings #3</w:t>
          </w:r>
        </w:p>
      </w:docPartBody>
    </w:docPart>
    <w:docPart>
      <w:docPartPr>
        <w:name w:val="7A44BBF37A114FC8BD850C9D63687E8F"/>
        <w:category>
          <w:name w:val="General"/>
          <w:gallery w:val="placeholder"/>
        </w:category>
        <w:types>
          <w:type w:val="bbPlcHdr"/>
        </w:types>
        <w:behaviors>
          <w:behavior w:val="content"/>
        </w:behaviors>
        <w:guid w:val="{2A25723A-E83A-4F56-B359-E4C155239EF3}"/>
      </w:docPartPr>
      <w:docPartBody>
        <w:p w:rsidR="00000000" w:rsidRDefault="00000000">
          <w:pPr>
            <w:pStyle w:val="7A44BBF37A114FC8BD850C9D63687E8F"/>
          </w:pPr>
          <w:r w:rsidRPr="00FE1126">
            <w:t>Research and argument</w:t>
          </w:r>
        </w:p>
      </w:docPartBody>
    </w:docPart>
    <w:docPart>
      <w:docPartPr>
        <w:name w:val="F52B13814B514010AD26CAADD43ADB4B"/>
        <w:category>
          <w:name w:val="General"/>
          <w:gallery w:val="placeholder"/>
        </w:category>
        <w:types>
          <w:type w:val="bbPlcHdr"/>
        </w:types>
        <w:behaviors>
          <w:behavior w:val="content"/>
        </w:behaviors>
        <w:guid w:val="{A7A677A0-0E73-4864-8BC7-8B322C2D6628}"/>
      </w:docPartPr>
      <w:docPartBody>
        <w:p w:rsidR="00000000" w:rsidRDefault="00000000">
          <w:pPr>
            <w:pStyle w:val="F52B13814B514010AD26CAADD43ADB4B"/>
          </w:pPr>
          <w:r w:rsidRPr="008B18E1">
            <w:t>visual data</w:t>
          </w:r>
        </w:p>
      </w:docPartBody>
    </w:docPart>
    <w:docPart>
      <w:docPartPr>
        <w:name w:val="D1C1611D86544371A8379B5EC693487C"/>
        <w:category>
          <w:name w:val="General"/>
          <w:gallery w:val="placeholder"/>
        </w:category>
        <w:types>
          <w:type w:val="bbPlcHdr"/>
        </w:types>
        <w:behaviors>
          <w:behavior w:val="content"/>
        </w:behaviors>
        <w:guid w:val="{776E81B6-89E8-4601-BADA-6450C8A3675D}"/>
      </w:docPartPr>
      <w:docPartBody>
        <w:p w:rsidR="00000000" w:rsidRDefault="00000000">
          <w:pPr>
            <w:pStyle w:val="D1C1611D86544371A8379B5EC693487C"/>
          </w:pPr>
          <w:r w:rsidRPr="008B18E1">
            <w:rPr>
              <w:rStyle w:val="Heading2Char"/>
              <w:b w:val="0"/>
              <w:caps w:val="0"/>
            </w:rPr>
            <w:t>Insert any data tables/charts/graphs/infographics etc.</w:t>
          </w:r>
        </w:p>
      </w:docPartBody>
    </w:docPart>
    <w:docPart>
      <w:docPartPr>
        <w:name w:val="61331905557B453E84B0D7CD9A7F0578"/>
        <w:category>
          <w:name w:val="General"/>
          <w:gallery w:val="placeholder"/>
        </w:category>
        <w:types>
          <w:type w:val="bbPlcHdr"/>
        </w:types>
        <w:behaviors>
          <w:behavior w:val="content"/>
        </w:behaviors>
        <w:guid w:val="{B0511789-61B5-4898-9152-09AB16D5A7BA}"/>
      </w:docPartPr>
      <w:docPartBody>
        <w:p w:rsidR="00000000" w:rsidRDefault="00000000">
          <w:pPr>
            <w:pStyle w:val="61331905557B453E84B0D7CD9A7F0578"/>
          </w:pPr>
          <w:r w:rsidRPr="008B18E1">
            <w:t>conclusion</w:t>
          </w:r>
        </w:p>
      </w:docPartBody>
    </w:docPart>
    <w:docPart>
      <w:docPartPr>
        <w:name w:val="9D62C12557D64734AE5AAD993A734575"/>
        <w:category>
          <w:name w:val="General"/>
          <w:gallery w:val="placeholder"/>
        </w:category>
        <w:types>
          <w:type w:val="bbPlcHdr"/>
        </w:types>
        <w:behaviors>
          <w:behavior w:val="content"/>
        </w:behaviors>
        <w:guid w:val="{A9B4069F-6636-41A4-9737-F97D0D98D584}"/>
      </w:docPartPr>
      <w:docPartBody>
        <w:p w:rsidR="00000000" w:rsidRDefault="00000000">
          <w:pPr>
            <w:pStyle w:val="9D62C12557D64734AE5AAD993A734575"/>
          </w:pPr>
          <w:r w:rsidRPr="008B18E1">
            <w:t xml:space="preserve">Time to wrap it up. What is your conclusion? How would you synthesize all the information into something even </w:t>
          </w:r>
          <w:r w:rsidRPr="008B18E1">
            <w:t>the busiest CEO wants to read? What are the key takeaways? How does your product/service/methodology uniquely address the issues raised by your study?</w:t>
          </w:r>
        </w:p>
      </w:docPartBody>
    </w:docPart>
    <w:docPart>
      <w:docPartPr>
        <w:name w:val="EC8E115620EB42D98F8DDECF16F4CA11"/>
        <w:category>
          <w:name w:val="General"/>
          <w:gallery w:val="placeholder"/>
        </w:category>
        <w:types>
          <w:type w:val="bbPlcHdr"/>
        </w:types>
        <w:behaviors>
          <w:behavior w:val="content"/>
        </w:behaviors>
        <w:guid w:val="{C97AED78-69CF-43D0-BD1A-B32B4D94EBF3}"/>
      </w:docPartPr>
      <w:docPartBody>
        <w:p w:rsidR="00000000" w:rsidRDefault="00000000">
          <w:pPr>
            <w:pStyle w:val="EC8E115620EB42D98F8DDECF16F4CA11"/>
          </w:pPr>
          <w:r w:rsidRPr="008B18E1">
            <w:t>takeaway #1</w:t>
          </w:r>
        </w:p>
      </w:docPartBody>
    </w:docPart>
    <w:docPart>
      <w:docPartPr>
        <w:name w:val="2863D789A7BB4FF0B50A207722881AB2"/>
        <w:category>
          <w:name w:val="General"/>
          <w:gallery w:val="placeholder"/>
        </w:category>
        <w:types>
          <w:type w:val="bbPlcHdr"/>
        </w:types>
        <w:behaviors>
          <w:behavior w:val="content"/>
        </w:behaviors>
        <w:guid w:val="{BEFCDF85-5C3A-473A-B67D-5CBB4F2F36BD}"/>
      </w:docPartPr>
      <w:docPartBody>
        <w:p w:rsidR="00000000" w:rsidRDefault="00000000">
          <w:pPr>
            <w:pStyle w:val="2863D789A7BB4FF0B50A207722881AB2"/>
          </w:pPr>
          <w:r w:rsidRPr="00EE4B2E">
            <w:t xml:space="preserve">Lorem ipsum dolor sit amet, consectetur adipiscing elit, sed do eiusmod tempor incididunt ut labore et dolore magna aliqua. Ut enim ad minim veniam, quis nostrud exercitation ullamco laboris nisi ut aliquip ex ea commodo consequat. </w:t>
          </w:r>
          <w:r w:rsidRPr="00EE4B2E">
            <w:rPr>
              <w:lang w:val="fr-FR"/>
            </w:rPr>
            <w:t>Duis aute irure dolor in reprehenderit in voluptate velit esse cillum dolore eu fugiat nulla pariatur.</w:t>
          </w:r>
        </w:p>
      </w:docPartBody>
    </w:docPart>
    <w:docPart>
      <w:docPartPr>
        <w:name w:val="E0B1B8BA0C314B9FAA1D4EFDBF18F819"/>
        <w:category>
          <w:name w:val="General"/>
          <w:gallery w:val="placeholder"/>
        </w:category>
        <w:types>
          <w:type w:val="bbPlcHdr"/>
        </w:types>
        <w:behaviors>
          <w:behavior w:val="content"/>
        </w:behaviors>
        <w:guid w:val="{C738924D-A519-44AC-9824-BCB99585CAC5}"/>
      </w:docPartPr>
      <w:docPartBody>
        <w:p w:rsidR="00000000" w:rsidRDefault="00000000">
          <w:pPr>
            <w:pStyle w:val="E0B1B8BA0C314B9FAA1D4EFDBF18F819"/>
          </w:pPr>
          <w:r w:rsidRPr="008B18E1">
            <w:t>Takeaway #2</w:t>
          </w:r>
        </w:p>
      </w:docPartBody>
    </w:docPart>
    <w:docPart>
      <w:docPartPr>
        <w:name w:val="4C73F1C38A50446EA62E599FADA1475F"/>
        <w:category>
          <w:name w:val="General"/>
          <w:gallery w:val="placeholder"/>
        </w:category>
        <w:types>
          <w:type w:val="bbPlcHdr"/>
        </w:types>
        <w:behaviors>
          <w:behavior w:val="content"/>
        </w:behaviors>
        <w:guid w:val="{A9E68A2A-195D-4985-B254-89C5F125A516}"/>
      </w:docPartPr>
      <w:docPartBody>
        <w:p w:rsidR="00000000" w:rsidRDefault="00000000">
          <w:pPr>
            <w:pStyle w:val="4C73F1C38A50446EA62E599FADA1475F"/>
          </w:pPr>
          <w:r w:rsidRPr="008B18E1">
            <w:t xml:space="preserve">Lorem ipsum dolor sit amet, consectetur adipiscing elit, sed do eiusmod tempor incididunt ut labore et dolore magna aliqua. Ut enim ad minim veniam, quis nostrud exercitation ullamco laboris nisi ut aliquip ex ea commodo consequat. </w:t>
          </w:r>
          <w:r w:rsidRPr="008B18E1">
            <w:rPr>
              <w:lang w:val="fr-FR"/>
            </w:rPr>
            <w:t>Duis aute irure dolor in reprehenderit in voluptate velit esse cillum dolore eu fugiat nulla pariatur.</w:t>
          </w:r>
        </w:p>
      </w:docPartBody>
    </w:docPart>
    <w:docPart>
      <w:docPartPr>
        <w:name w:val="560ED64F42634186AE2C1DAA4A959A1C"/>
        <w:category>
          <w:name w:val="General"/>
          <w:gallery w:val="placeholder"/>
        </w:category>
        <w:types>
          <w:type w:val="bbPlcHdr"/>
        </w:types>
        <w:behaviors>
          <w:behavior w:val="content"/>
        </w:behaviors>
        <w:guid w:val="{F5C6D8E8-6CB3-461A-B1BA-BEFE4C8B7929}"/>
      </w:docPartPr>
      <w:docPartBody>
        <w:p w:rsidR="00000000" w:rsidRDefault="00000000">
          <w:pPr>
            <w:pStyle w:val="560ED64F42634186AE2C1DAA4A959A1C"/>
          </w:pPr>
          <w:r w:rsidRPr="008B18E1">
            <w:t>Takeaway #3</w:t>
          </w:r>
        </w:p>
      </w:docPartBody>
    </w:docPart>
    <w:docPart>
      <w:docPartPr>
        <w:name w:val="88F77CF24AA242B19942D62DF826A564"/>
        <w:category>
          <w:name w:val="General"/>
          <w:gallery w:val="placeholder"/>
        </w:category>
        <w:types>
          <w:type w:val="bbPlcHdr"/>
        </w:types>
        <w:behaviors>
          <w:behavior w:val="content"/>
        </w:behaviors>
        <w:guid w:val="{820C5770-9251-4B3A-9881-12028D64CAA1}"/>
      </w:docPartPr>
      <w:docPartBody>
        <w:p w:rsidR="00000000" w:rsidRDefault="00000000">
          <w:pPr>
            <w:pStyle w:val="88F77CF24AA242B19942D62DF826A564"/>
          </w:pPr>
          <w:r w:rsidRPr="008B18E1">
            <w:t xml:space="preserve">Lorem ipsum dolor sit amet, consectetur adipiscing elit, sed do eiusmod tempor incididunt ut labore et dolore magna aliqua. Ut enim ad minim veniam, quis nostrud exercitation ullamco laboris nisi ut aliquip ex ea commodo consequat. </w:t>
          </w:r>
          <w:r w:rsidRPr="008B18E1">
            <w:rPr>
              <w:lang w:val="fr-FR"/>
            </w:rPr>
            <w:t>Duis aute irure dolor in reprehenderit in voluptate velit esse cillum dolore eu fugiat nulla pariatur.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2A"/>
    <w:rsid w:val="00A63178"/>
    <w:rsid w:val="00BA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eastAsiaTheme="majorEastAsia" w:cs="Times New Roman (Headings CS)"/>
      <w:b/>
      <w:caps/>
      <w:color w:val="A5A5A5" w:themeColor="accent3"/>
      <w:spacing w:val="20"/>
      <w:kern w:val="0"/>
      <w:sz w:val="24"/>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D0EDDB80244EB8FC35AAA205A80E0">
    <w:name w:val="7BDD0EDDB80244EB8FC35AAA205A80E0"/>
  </w:style>
  <w:style w:type="paragraph" w:customStyle="1" w:styleId="CD05E10CFA9C4BA3AD25920C89241C36">
    <w:name w:val="CD05E10CFA9C4BA3AD25920C89241C36"/>
  </w:style>
  <w:style w:type="paragraph" w:customStyle="1" w:styleId="A36BBE0BB16F4775A448C1E899F1868E">
    <w:name w:val="A36BBE0BB16F4775A448C1E899F1868E"/>
  </w:style>
  <w:style w:type="paragraph" w:customStyle="1" w:styleId="3A52DDDA127447AFB260A8B225325F23">
    <w:name w:val="3A52DDDA127447AFB260A8B225325F23"/>
  </w:style>
  <w:style w:type="paragraph" w:customStyle="1" w:styleId="AA83546F42414844B0FAA2828F952E42">
    <w:name w:val="AA83546F42414844B0FAA2828F952E42"/>
  </w:style>
  <w:style w:type="paragraph" w:customStyle="1" w:styleId="484BF17E62034552B1260B92376337C5">
    <w:name w:val="484BF17E62034552B1260B92376337C5"/>
  </w:style>
  <w:style w:type="paragraph" w:customStyle="1" w:styleId="B3E0E61B45084BBAAE528021D9DA3926">
    <w:name w:val="B3E0E61B45084BBAAE528021D9DA3926"/>
  </w:style>
  <w:style w:type="paragraph" w:customStyle="1" w:styleId="0864A288DFB44BFEA8B1E8EF50F2B361">
    <w:name w:val="0864A288DFB44BFEA8B1E8EF50F2B361"/>
  </w:style>
  <w:style w:type="paragraph" w:customStyle="1" w:styleId="B04632D9F2064DE5A22AB19ED9712191">
    <w:name w:val="B04632D9F2064DE5A22AB19ED9712191"/>
  </w:style>
  <w:style w:type="paragraph" w:customStyle="1" w:styleId="A9831EB60E3042C2A83525DEB7A05DA8">
    <w:name w:val="A9831EB60E3042C2A83525DEB7A05DA8"/>
  </w:style>
  <w:style w:type="paragraph" w:customStyle="1" w:styleId="C1AC3494E06D4678BE2F9D233D011240">
    <w:name w:val="C1AC3494E06D4678BE2F9D233D011240"/>
  </w:style>
  <w:style w:type="paragraph" w:customStyle="1" w:styleId="0F1F1F700E8E4D76BDB0CF0C4EC60E3A">
    <w:name w:val="0F1F1F700E8E4D76BDB0CF0C4EC60E3A"/>
  </w:style>
  <w:style w:type="paragraph" w:customStyle="1" w:styleId="3B8DFBFEBFAE431E8195E7B17DBBCB42">
    <w:name w:val="3B8DFBFEBFAE431E8195E7B17DBBCB42"/>
  </w:style>
  <w:style w:type="paragraph" w:customStyle="1" w:styleId="F3C69F7629F4442FA9F7F914B9AEAFDD">
    <w:name w:val="F3C69F7629F4442FA9F7F914B9AEAFDD"/>
  </w:style>
  <w:style w:type="paragraph" w:customStyle="1" w:styleId="677E4C35B34D434BB79C05C093D419FC">
    <w:name w:val="677E4C35B34D434BB79C05C093D419FC"/>
  </w:style>
  <w:style w:type="paragraph" w:customStyle="1" w:styleId="F519515D5E3047C9BFBC36F8ACC160F2">
    <w:name w:val="F519515D5E3047C9BFBC36F8ACC160F2"/>
  </w:style>
  <w:style w:type="paragraph" w:customStyle="1" w:styleId="653F36D0860F4656AC6B13AD9C47FD44">
    <w:name w:val="653F36D0860F4656AC6B13AD9C47FD44"/>
  </w:style>
  <w:style w:type="paragraph" w:customStyle="1" w:styleId="42A72575C6824F419CB0615142F2897A">
    <w:name w:val="42A72575C6824F419CB0615142F2897A"/>
  </w:style>
  <w:style w:type="paragraph" w:customStyle="1" w:styleId="511E88321F8B4567B65F52FADA2B680C">
    <w:name w:val="511E88321F8B4567B65F52FADA2B680C"/>
  </w:style>
  <w:style w:type="paragraph" w:customStyle="1" w:styleId="3669CADBAC7744F2B24709B8C00A0724">
    <w:name w:val="3669CADBAC7744F2B24709B8C00A0724"/>
  </w:style>
  <w:style w:type="paragraph" w:customStyle="1" w:styleId="942A6DA9501D4429912700B6A2E2741B">
    <w:name w:val="942A6DA9501D4429912700B6A2E2741B"/>
  </w:style>
  <w:style w:type="paragraph" w:customStyle="1" w:styleId="9C00ECD7AAE840CEA9E6FAB5FFDCAFD9">
    <w:name w:val="9C00ECD7AAE840CEA9E6FAB5FFDCAFD9"/>
  </w:style>
  <w:style w:type="paragraph" w:customStyle="1" w:styleId="BCBB16A235EC42A1A3C3FF33F30BEABA">
    <w:name w:val="BCBB16A235EC42A1A3C3FF33F30BEABA"/>
  </w:style>
  <w:style w:type="paragraph" w:customStyle="1" w:styleId="7A44BBF37A114FC8BD850C9D63687E8F">
    <w:name w:val="7A44BBF37A114FC8BD850C9D63687E8F"/>
  </w:style>
  <w:style w:type="paragraph" w:customStyle="1" w:styleId="F52B13814B514010AD26CAADD43ADB4B">
    <w:name w:val="F52B13814B514010AD26CAADD43ADB4B"/>
  </w:style>
  <w:style w:type="character" w:customStyle="1" w:styleId="Heading2Char">
    <w:name w:val="Heading 2 Char"/>
    <w:basedOn w:val="DefaultParagraphFont"/>
    <w:link w:val="Heading2"/>
    <w:uiPriority w:val="9"/>
    <w:rPr>
      <w:rFonts w:eastAsiaTheme="majorEastAsia" w:cs="Times New Roman (Headings CS)"/>
      <w:b/>
      <w:caps/>
      <w:color w:val="A5A5A5" w:themeColor="accent3"/>
      <w:spacing w:val="20"/>
      <w:kern w:val="0"/>
      <w:sz w:val="24"/>
      <w:szCs w:val="26"/>
      <w14:ligatures w14:val="none"/>
    </w:rPr>
  </w:style>
  <w:style w:type="paragraph" w:customStyle="1" w:styleId="D1C1611D86544371A8379B5EC693487C">
    <w:name w:val="D1C1611D86544371A8379B5EC693487C"/>
  </w:style>
  <w:style w:type="paragraph" w:customStyle="1" w:styleId="61331905557B453E84B0D7CD9A7F0578">
    <w:name w:val="61331905557B453E84B0D7CD9A7F0578"/>
  </w:style>
  <w:style w:type="paragraph" w:customStyle="1" w:styleId="9D62C12557D64734AE5AAD993A734575">
    <w:name w:val="9D62C12557D64734AE5AAD993A734575"/>
  </w:style>
  <w:style w:type="paragraph" w:customStyle="1" w:styleId="EC8E115620EB42D98F8DDECF16F4CA11">
    <w:name w:val="EC8E115620EB42D98F8DDECF16F4CA11"/>
  </w:style>
  <w:style w:type="paragraph" w:customStyle="1" w:styleId="2863D789A7BB4FF0B50A207722881AB2">
    <w:name w:val="2863D789A7BB4FF0B50A207722881AB2"/>
  </w:style>
  <w:style w:type="paragraph" w:customStyle="1" w:styleId="E0B1B8BA0C314B9FAA1D4EFDBF18F819">
    <w:name w:val="E0B1B8BA0C314B9FAA1D4EFDBF18F819"/>
  </w:style>
  <w:style w:type="paragraph" w:customStyle="1" w:styleId="4C73F1C38A50446EA62E599FADA1475F">
    <w:name w:val="4C73F1C38A50446EA62E599FADA1475F"/>
  </w:style>
  <w:style w:type="paragraph" w:customStyle="1" w:styleId="560ED64F42634186AE2C1DAA4A959A1C">
    <w:name w:val="560ED64F42634186AE2C1DAA4A959A1C"/>
  </w:style>
  <w:style w:type="paragraph" w:customStyle="1" w:styleId="88F77CF24AA242B19942D62DF826A564">
    <w:name w:val="88F77CF24AA242B19942D62DF826A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504D4B-06F4-4165-A03A-EA06E5C9D79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2B884FF-26B5-42F6-A58B-11BF2520E1E8}">
  <ds:schemaRefs>
    <ds:schemaRef ds:uri="http://schemas.microsoft.com/sharepoint/v3/contenttype/forms"/>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FF9A9759-A7AE-4004-BBA6-8AE6BDDC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Whitepaper.dotx</Template>
  <TotalTime>0</TotalTime>
  <Pages>12</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2024-11-06T08:55:00Z</dcterms:created>
  <dcterms:modified xsi:type="dcterms:W3CDTF">2024-11-06T08:57:00Z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